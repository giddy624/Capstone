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BE03E8" w14:paraId="5B484F3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D4D9793" w14:textId="6837D571" w:rsidR="00692703" w:rsidRPr="00BE03E8" w:rsidRDefault="00DC740E" w:rsidP="00BE03E8">
            <w:pPr>
              <w:pStyle w:val="Title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Gedion</w:t>
            </w:r>
            <w:r w:rsidR="00692703" w:rsidRPr="00BE03E8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IntenseEmphasis"/>
                <w:rFonts w:ascii="Times New Roman" w:hAnsi="Times New Roman" w:cs="Times New Roman"/>
              </w:rPr>
              <w:t>Kiprotich</w:t>
            </w:r>
          </w:p>
          <w:p w14:paraId="64BCC60E" w14:textId="6D1A5490" w:rsidR="00692703" w:rsidRPr="00BE03E8" w:rsidRDefault="004F62AA" w:rsidP="00BE03E8">
            <w:pPr>
              <w:pStyle w:val="ContactInfo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BE03E8">
              <w:rPr>
                <w:rFonts w:ascii="Times New Roman" w:hAnsi="Times New Roman" w:cs="Times New Roman"/>
              </w:rPr>
              <w:t>Dedan</w:t>
            </w:r>
            <w:proofErr w:type="spellEnd"/>
            <w:r w:rsidRPr="00BE03E8">
              <w:rPr>
                <w:rFonts w:ascii="Times New Roman" w:hAnsi="Times New Roman" w:cs="Times New Roman"/>
              </w:rPr>
              <w:t xml:space="preserve"> Kimathi University</w:t>
            </w:r>
            <w:r w:rsidR="00692703" w:rsidRPr="00BE03E8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-1459182552"/>
                <w:placeholder>
                  <w:docPart w:val="38499D689BDF4FC7846BEACE1A36A3C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E03E8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692703" w:rsidRPr="00BE03E8">
              <w:rPr>
                <w:rFonts w:ascii="Times New Roman" w:hAnsi="Times New Roman" w:cs="Times New Roman"/>
              </w:rPr>
              <w:t xml:space="preserve"> </w:t>
            </w:r>
            <w:r w:rsidRPr="00BE03E8">
              <w:rPr>
                <w:rFonts w:ascii="Times New Roman" w:hAnsi="Times New Roman" w:cs="Times New Roman"/>
              </w:rPr>
              <w:t>+2547</w:t>
            </w:r>
            <w:r w:rsidR="00DC740E">
              <w:rPr>
                <w:rFonts w:ascii="Times New Roman" w:hAnsi="Times New Roman" w:cs="Times New Roman"/>
              </w:rPr>
              <w:t>10123409</w:t>
            </w:r>
          </w:p>
          <w:p w14:paraId="3906F741" w14:textId="7AA6E5E4" w:rsidR="00692703" w:rsidRPr="00BE03E8" w:rsidRDefault="00F80A98" w:rsidP="00BE03E8">
            <w:pPr>
              <w:pStyle w:val="ContactInfoEmphasis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hyperlink r:id="rId7" w:history="1">
              <w:r w:rsidR="00DC740E" w:rsidRPr="00C659A4">
                <w:rPr>
                  <w:rStyle w:val="Hyperlink"/>
                  <w:rFonts w:ascii="Times New Roman" w:hAnsi="Times New Roman" w:cs="Times New Roman"/>
                </w:rPr>
                <w:t>gedionkiprotich@hotmail.com</w:t>
              </w:r>
            </w:hyperlink>
            <w:r w:rsidR="004F62AA" w:rsidRPr="00BE03E8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2000459528"/>
                <w:placeholder>
                  <w:docPart w:val="663DAE84983E4286B1882A7AEA7506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E03E8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692703" w:rsidRPr="00BE03E8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="00DC740E" w:rsidRPr="00C659A4">
                <w:rPr>
                  <w:rStyle w:val="Hyperlink"/>
                  <w:rFonts w:ascii="Times New Roman" w:hAnsi="Times New Roman" w:cs="Times New Roman"/>
                </w:rPr>
                <w:t>https://www.linkedin.com/in/gedion-kiprotich/</w:t>
              </w:r>
            </w:hyperlink>
            <w:r w:rsidR="004F62AA" w:rsidRPr="00BE03E8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759871761"/>
                <w:placeholder>
                  <w:docPart w:val="3F6A2AF8A7DD4F52B4C0BF84BE44B70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E03E8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692703" w:rsidRPr="00BE03E8"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="004F62AA" w:rsidRPr="00BE03E8">
                <w:rPr>
                  <w:rStyle w:val="Hyperlink"/>
                  <w:rFonts w:ascii="Times New Roman" w:hAnsi="Times New Roman" w:cs="Times New Roman"/>
                </w:rPr>
                <w:t xml:space="preserve">(2) </w:t>
              </w:r>
              <w:proofErr w:type="spellStart"/>
              <w:r w:rsidR="004F62AA" w:rsidRPr="00BE03E8">
                <w:rPr>
                  <w:rStyle w:val="Hyperlink"/>
                  <w:rFonts w:ascii="Times New Roman" w:hAnsi="Times New Roman" w:cs="Times New Roman"/>
                </w:rPr>
                <w:t>codecraftspro</w:t>
              </w:r>
              <w:proofErr w:type="spellEnd"/>
              <w:r w:rsidR="004F62AA" w:rsidRPr="00BE03E8">
                <w:rPr>
                  <w:rStyle w:val="Hyperlink"/>
                  <w:rFonts w:ascii="Times New Roman" w:hAnsi="Times New Roman" w:cs="Times New Roman"/>
                </w:rPr>
                <w:t xml:space="preserve"> (@codecraftspro) / X</w:t>
              </w:r>
            </w:hyperlink>
          </w:p>
        </w:tc>
      </w:tr>
      <w:tr w:rsidR="009571D8" w:rsidRPr="00BE03E8" w14:paraId="293524A8" w14:textId="77777777" w:rsidTr="00692703">
        <w:tc>
          <w:tcPr>
            <w:tcW w:w="9360" w:type="dxa"/>
            <w:tcMar>
              <w:top w:w="432" w:type="dxa"/>
            </w:tcMar>
          </w:tcPr>
          <w:p w14:paraId="00146361" w14:textId="617EED31" w:rsidR="001755A8" w:rsidRPr="00BE03E8" w:rsidRDefault="00F5581E" w:rsidP="00BE03E8">
            <w:p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F5581E">
              <w:rPr>
                <w:rFonts w:ascii="Times New Roman" w:hAnsi="Times New Roman" w:cs="Times New Roman"/>
              </w:rPr>
              <w:t>Kinyor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kirwogei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nebo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IT </w:t>
            </w:r>
            <w:proofErr w:type="spellStart"/>
            <w:r w:rsidRPr="00F5581E">
              <w:rPr>
                <w:rFonts w:ascii="Times New Roman" w:hAnsi="Times New Roman" w:cs="Times New Roman"/>
              </w:rPr>
              <w:t>en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kokinwek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che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mi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komakobosir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kerichek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kotee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an ko </w:t>
            </w:r>
            <w:proofErr w:type="spellStart"/>
            <w:r w:rsidRPr="00F5581E">
              <w:rPr>
                <w:rFonts w:ascii="Times New Roman" w:hAnsi="Times New Roman" w:cs="Times New Roman"/>
              </w:rPr>
              <w:t>ngalalotin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kora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kotilindoni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nebo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software, administration ab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koitoi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nebo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network, </w:t>
            </w:r>
            <w:proofErr w:type="spellStart"/>
            <w:r w:rsidRPr="00F5581E">
              <w:rPr>
                <w:rFonts w:ascii="Times New Roman" w:hAnsi="Times New Roman" w:cs="Times New Roman"/>
              </w:rPr>
              <w:t>ak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security ab </w:t>
            </w:r>
            <w:proofErr w:type="spellStart"/>
            <w:r w:rsidRPr="00F5581E">
              <w:rPr>
                <w:rFonts w:ascii="Times New Roman" w:hAnsi="Times New Roman" w:cs="Times New Roman"/>
              </w:rPr>
              <w:t>chepyosok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5581E">
              <w:rPr>
                <w:rFonts w:ascii="Times New Roman" w:hAnsi="Times New Roman" w:cs="Times New Roman"/>
              </w:rPr>
              <w:t>Amoche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ingorey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ak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kobendi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kenyisietu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komieen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ak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kotoenyo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technology ab </w:t>
            </w:r>
            <w:proofErr w:type="spellStart"/>
            <w:r w:rsidRPr="00F5581E">
              <w:rPr>
                <w:rFonts w:ascii="Times New Roman" w:hAnsi="Times New Roman" w:cs="Times New Roman"/>
              </w:rPr>
              <w:t>mo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kelech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kitinwek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. Kit ne </w:t>
            </w:r>
            <w:proofErr w:type="spellStart"/>
            <w:r w:rsidRPr="00F5581E">
              <w:rPr>
                <w:rFonts w:ascii="Times New Roman" w:hAnsi="Times New Roman" w:cs="Times New Roman"/>
              </w:rPr>
              <w:t>amoche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ko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koitee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kotilindosiek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ab </w:t>
            </w:r>
            <w:proofErr w:type="spellStart"/>
            <w:r w:rsidRPr="00F5581E">
              <w:rPr>
                <w:rFonts w:ascii="Times New Roman" w:hAnsi="Times New Roman" w:cs="Times New Roman"/>
              </w:rPr>
              <w:t>chito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kwo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kirwogei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nebo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kokinwek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, kit </w:t>
            </w:r>
            <w:proofErr w:type="spellStart"/>
            <w:r w:rsidRPr="00F5581E">
              <w:rPr>
                <w:rFonts w:ascii="Times New Roman" w:hAnsi="Times New Roman" w:cs="Times New Roman"/>
              </w:rPr>
              <w:t>agei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kikere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proffesional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chitunoton</w:t>
            </w:r>
            <w:proofErr w:type="spellEnd"/>
            <w:r w:rsidRPr="00F5581E">
              <w:rPr>
                <w:rFonts w:ascii="Times New Roman" w:hAnsi="Times New Roman" w:cs="Times New Roman"/>
              </w:rPr>
              <w:t>.</w:t>
            </w:r>
          </w:p>
        </w:tc>
      </w:tr>
    </w:tbl>
    <w:p w14:paraId="76CBFF25" w14:textId="659D35F5" w:rsidR="004E01EB" w:rsidRPr="00BE03E8" w:rsidRDefault="00B32020" w:rsidP="00BE03E8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labaitab chooyo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BE03E8" w14:paraId="0F7C89EB" w14:textId="77777777" w:rsidTr="00D66A52">
        <w:tc>
          <w:tcPr>
            <w:tcW w:w="9355" w:type="dxa"/>
          </w:tcPr>
          <w:p w14:paraId="0B082C2D" w14:textId="3F3C673D" w:rsidR="001D0BF1" w:rsidRPr="00BE03E8" w:rsidRDefault="00B32020" w:rsidP="00BE03E8">
            <w:pPr>
              <w:pStyle w:val="Heading3"/>
              <w:spacing w:line="360" w:lineRule="auto"/>
              <w:contextualSpacing w:val="0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arawet nempya</w:t>
            </w:r>
            <w:r w:rsidR="00DF6E1F" w:rsidRPr="00BE03E8">
              <w:rPr>
                <w:rFonts w:ascii="Times New Roman" w:hAnsi="Times New Roman" w:cs="Times New Roman"/>
              </w:rPr>
              <w:t xml:space="preserve"> 2023</w:t>
            </w:r>
            <w:r w:rsidR="001D0BF1" w:rsidRPr="00BE03E8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 xml:space="preserve">arawetab oe’ng </w:t>
            </w:r>
            <w:r w:rsidR="00DF6E1F" w:rsidRPr="00BE03E8">
              <w:rPr>
                <w:rFonts w:ascii="Times New Roman" w:hAnsi="Times New Roman" w:cs="Times New Roman"/>
              </w:rPr>
              <w:t>2023</w:t>
            </w:r>
          </w:p>
          <w:p w14:paraId="53936608" w14:textId="4E9AD6DC" w:rsidR="001D0BF1" w:rsidRPr="00BE03E8" w:rsidRDefault="00D065F4" w:rsidP="00BE03E8">
            <w:pPr>
              <w:pStyle w:val="Heading2"/>
              <w:spacing w:line="360" w:lineRule="auto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D065F4">
              <w:rPr>
                <w:rStyle w:val="SubtleReference"/>
                <w:rFonts w:ascii="Times New Roman" w:hAnsi="Times New Roman" w:cs="Times New Roman"/>
                <w:color w:val="1D824C" w:themeColor="accent1"/>
              </w:rPr>
              <w:t>KIYOIKICHTAB CHEBOSITAB WEB</w:t>
            </w:r>
            <w:r w:rsidR="00DF6E1F" w:rsidRPr="00BE03E8">
              <w:rPr>
                <w:rStyle w:val="SubtleReference"/>
                <w:rFonts w:ascii="Times New Roman" w:hAnsi="Times New Roman" w:cs="Times New Roman"/>
              </w:rPr>
              <w:t>, DEKUT IT CLUB</w:t>
            </w:r>
          </w:p>
          <w:p w14:paraId="58BE16C6" w14:textId="6839CCC5" w:rsidR="001E3120" w:rsidRPr="00BE03E8" w:rsidRDefault="00F5581E" w:rsidP="00BE03E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5581E">
              <w:rPr>
                <w:rFonts w:ascii="Times New Roman" w:hAnsi="Times New Roman" w:cs="Times New Roman"/>
              </w:rPr>
              <w:t>Kiyoi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kechitab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chito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F5581E">
              <w:rPr>
                <w:rFonts w:ascii="Times New Roman" w:hAnsi="Times New Roman" w:cs="Times New Roman"/>
              </w:rPr>
              <w:t>ng’ali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kotinyee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nelageindet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ab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kuran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en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kursikab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kotini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nebo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university.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Komwe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front-end </w:t>
            </w:r>
            <w:proofErr w:type="spellStart"/>
            <w:r w:rsidRPr="00F5581E">
              <w:rPr>
                <w:rFonts w:ascii="Times New Roman" w:hAnsi="Times New Roman" w:cs="Times New Roman"/>
              </w:rPr>
              <w:t>ak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back-end functionalities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komiee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HTML, CSS, JavaScript, </w:t>
            </w:r>
            <w:proofErr w:type="spellStart"/>
            <w:r w:rsidRPr="00F5581E">
              <w:rPr>
                <w:rFonts w:ascii="Times New Roman" w:hAnsi="Times New Roman" w:cs="Times New Roman"/>
              </w:rPr>
              <w:t>ak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PHP. </w:t>
            </w:r>
            <w:proofErr w:type="spellStart"/>
            <w:r w:rsidRPr="00F5581E">
              <w:rPr>
                <w:rFonts w:ascii="Times New Roman" w:hAnsi="Times New Roman" w:cs="Times New Roman"/>
              </w:rPr>
              <w:t>Anike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kwo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keyik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ab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kursik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ak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koo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581E">
              <w:rPr>
                <w:rFonts w:ascii="Times New Roman" w:hAnsi="Times New Roman" w:cs="Times New Roman"/>
              </w:rPr>
              <w:t>efficiencyab</w:t>
            </w:r>
            <w:proofErr w:type="spellEnd"/>
            <w:r w:rsidRPr="00F5581E">
              <w:rPr>
                <w:rFonts w:ascii="Times New Roman" w:hAnsi="Times New Roman" w:cs="Times New Roman"/>
              </w:rPr>
              <w:t xml:space="preserve"> 20%.</w:t>
            </w:r>
          </w:p>
        </w:tc>
      </w:tr>
      <w:tr w:rsidR="00F61DF9" w:rsidRPr="00BE03E8" w14:paraId="50A521C9" w14:textId="77777777" w:rsidTr="00F61DF9">
        <w:tc>
          <w:tcPr>
            <w:tcW w:w="9355" w:type="dxa"/>
            <w:tcMar>
              <w:top w:w="216" w:type="dxa"/>
            </w:tcMar>
          </w:tcPr>
          <w:p w14:paraId="37C3A3A2" w14:textId="407E2C92" w:rsidR="00F61DF9" w:rsidRPr="00BE03E8" w:rsidRDefault="00B32020" w:rsidP="00BE03E8">
            <w:pPr>
              <w:pStyle w:val="Heading3"/>
              <w:spacing w:line="360" w:lineRule="auto"/>
              <w:contextualSpacing w:val="0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arawetab taman ak oe’ng</w:t>
            </w:r>
            <w:r w:rsidR="00DF6E1F" w:rsidRPr="00BE03E8">
              <w:rPr>
                <w:rFonts w:ascii="Times New Roman" w:hAnsi="Times New Roman" w:cs="Times New Roman"/>
              </w:rPr>
              <w:t xml:space="preserve"> 2022</w:t>
            </w:r>
          </w:p>
          <w:p w14:paraId="67695E95" w14:textId="7D7913E8" w:rsidR="00F61DF9" w:rsidRPr="00BE03E8" w:rsidRDefault="00D065F4" w:rsidP="00BE03E8">
            <w:pPr>
              <w:pStyle w:val="Heading2"/>
              <w:spacing w:line="360" w:lineRule="auto"/>
              <w:contextualSpacing w:val="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Menechment nebo beek</w:t>
            </w:r>
            <w:r w:rsidR="00F61DF9" w:rsidRPr="00BE03E8">
              <w:rPr>
                <w:rFonts w:ascii="Times New Roman" w:hAnsi="Times New Roman" w:cs="Times New Roman"/>
              </w:rPr>
              <w:t xml:space="preserve">, </w:t>
            </w:r>
            <w:r w:rsidR="00DF6E1F" w:rsidRPr="00BE03E8">
              <w:rPr>
                <w:rStyle w:val="SubtleReference"/>
                <w:rFonts w:ascii="Times New Roman" w:hAnsi="Times New Roman" w:cs="Times New Roman"/>
              </w:rPr>
              <w:t xml:space="preserve">KENYA DAILY LIMITED </w:t>
            </w:r>
          </w:p>
          <w:p w14:paraId="505E6713" w14:textId="30C0FFEC" w:rsidR="00D065F4" w:rsidRPr="00BE03E8" w:rsidRDefault="00D065F4" w:rsidP="00BE03E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Kechop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</w:rPr>
              <w:t>nebo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neboru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tililindo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nebo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bechoton</w:t>
            </w:r>
            <w:proofErr w:type="spellEnd"/>
            <w:r w:rsidR="00B320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2020">
              <w:rPr>
                <w:rFonts w:ascii="Times New Roman" w:hAnsi="Times New Roman" w:cs="Times New Roman"/>
              </w:rPr>
              <w:t>ak</w:t>
            </w:r>
            <w:proofErr w:type="spellEnd"/>
            <w:r w:rsidR="00B320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2020">
              <w:rPr>
                <w:rFonts w:ascii="Times New Roman" w:hAnsi="Times New Roman" w:cs="Times New Roman"/>
              </w:rPr>
              <w:t>komwa</w:t>
            </w:r>
            <w:proofErr w:type="spellEnd"/>
            <w:r w:rsidR="00B320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2020">
              <w:rPr>
                <w:rFonts w:ascii="Times New Roman" w:hAnsi="Times New Roman" w:cs="Times New Roman"/>
              </w:rPr>
              <w:t>kiit</w:t>
            </w:r>
            <w:proofErr w:type="spellEnd"/>
            <w:r w:rsidR="00B320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2020">
              <w:rPr>
                <w:rFonts w:ascii="Times New Roman" w:hAnsi="Times New Roman" w:cs="Times New Roman"/>
              </w:rPr>
              <w:t>nekiyoe</w:t>
            </w:r>
            <w:proofErr w:type="spellEnd"/>
            <w:r w:rsidR="00B320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2020">
              <w:rPr>
                <w:rFonts w:ascii="Times New Roman" w:hAnsi="Times New Roman" w:cs="Times New Roman"/>
              </w:rPr>
              <w:t>kotyenkee</w:t>
            </w:r>
            <w:proofErr w:type="spellEnd"/>
            <w:r w:rsidR="00B320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2020">
              <w:rPr>
                <w:rFonts w:ascii="Times New Roman" w:hAnsi="Times New Roman" w:cs="Times New Roman"/>
              </w:rPr>
              <w:t>ng’alechoton</w:t>
            </w:r>
            <w:proofErr w:type="spellEnd"/>
            <w:r w:rsidR="00B32020">
              <w:rPr>
                <w:rFonts w:ascii="Times New Roman" w:hAnsi="Times New Roman" w:cs="Times New Roman"/>
              </w:rPr>
              <w:t>.</w:t>
            </w:r>
          </w:p>
        </w:tc>
      </w:tr>
    </w:tbl>
    <w:p w14:paraId="6A0E0CB6" w14:textId="720E8E46" w:rsidR="00DA59AA" w:rsidRPr="00BE03E8" w:rsidRDefault="00B32020" w:rsidP="00BE03E8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somanet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BE03E8" w14:paraId="0633D825" w14:textId="77777777" w:rsidTr="00D66A52">
        <w:tc>
          <w:tcPr>
            <w:tcW w:w="9355" w:type="dxa"/>
          </w:tcPr>
          <w:p w14:paraId="380A8326" w14:textId="0889E4D2" w:rsidR="001D0BF1" w:rsidRPr="00BE03E8" w:rsidRDefault="00B32020" w:rsidP="00BE03E8">
            <w:pPr>
              <w:pStyle w:val="Heading3"/>
              <w:spacing w:line="360" w:lineRule="auto"/>
              <w:contextualSpacing w:val="0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arawetab muut</w:t>
            </w:r>
            <w:r w:rsidR="001D0BF1" w:rsidRPr="00BE03E8">
              <w:rPr>
                <w:rFonts w:ascii="Times New Roman" w:hAnsi="Times New Roman" w:cs="Times New Roman"/>
              </w:rPr>
              <w:t xml:space="preserve"> </w:t>
            </w:r>
            <w:r w:rsidR="00DF6E1F" w:rsidRPr="00BE03E8">
              <w:rPr>
                <w:rFonts w:ascii="Times New Roman" w:hAnsi="Times New Roman" w:cs="Times New Roman"/>
              </w:rPr>
              <w:t>2024</w:t>
            </w:r>
          </w:p>
          <w:p w14:paraId="06562B44" w14:textId="56B503FC" w:rsidR="001D0BF1" w:rsidRPr="00BE03E8" w:rsidRDefault="00B32020" w:rsidP="00BE03E8">
            <w:pPr>
              <w:pStyle w:val="Heading2"/>
              <w:spacing w:line="360" w:lineRule="auto"/>
              <w:contextualSpacing w:val="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tikirii noto nebo kombyuta</w:t>
            </w:r>
            <w:r w:rsidR="001D0BF1" w:rsidRPr="00BE03E8">
              <w:rPr>
                <w:rFonts w:ascii="Times New Roman" w:hAnsi="Times New Roman" w:cs="Times New Roman"/>
              </w:rPr>
              <w:t xml:space="preserve">, </w:t>
            </w:r>
            <w:r w:rsidR="00DF6E1F" w:rsidRPr="00BE03E8">
              <w:rPr>
                <w:rStyle w:val="SubtleReference"/>
                <w:rFonts w:ascii="Times New Roman" w:hAnsi="Times New Roman" w:cs="Times New Roman"/>
              </w:rPr>
              <w:t>Dedan Kimathi University of Technology (DeKUT)</w:t>
            </w:r>
          </w:p>
          <w:p w14:paraId="32C676BE" w14:textId="47EF2C1B" w:rsidR="00DF6E1F" w:rsidRPr="00BE03E8" w:rsidRDefault="00B32020" w:rsidP="00BE03E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Kasitab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</w:t>
            </w:r>
            <w:r w:rsidR="00DF6E1F" w:rsidRPr="00BE03E8">
              <w:rPr>
                <w:rFonts w:ascii="Times New Roman" w:hAnsi="Times New Roman" w:cs="Times New Roman"/>
              </w:rPr>
              <w:t xml:space="preserve"> - Software Engineering, Network Security, Database Management, Web Development.</w:t>
            </w:r>
          </w:p>
          <w:p w14:paraId="02C622DB" w14:textId="4EC45EF5" w:rsidR="007538DC" w:rsidRPr="00BE03E8" w:rsidRDefault="00B32020" w:rsidP="00BE03E8">
            <w:p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Konutik</w:t>
            </w:r>
            <w:proofErr w:type="spellEnd"/>
            <w:r w:rsidR="00DF6E1F" w:rsidRPr="00BE03E8">
              <w:rPr>
                <w:rFonts w:ascii="Times New Roman" w:hAnsi="Times New Roman" w:cs="Times New Roman"/>
              </w:rPr>
              <w:t>: Dean’s List, 2022 and 2023; Best Student Project, IT Department, 2023.</w:t>
            </w:r>
          </w:p>
        </w:tc>
      </w:tr>
      <w:tr w:rsidR="00F61DF9" w:rsidRPr="00BE03E8" w14:paraId="1BE52952" w14:textId="77777777" w:rsidTr="00F61DF9">
        <w:tc>
          <w:tcPr>
            <w:tcW w:w="9355" w:type="dxa"/>
            <w:tcMar>
              <w:top w:w="216" w:type="dxa"/>
            </w:tcMar>
          </w:tcPr>
          <w:p w14:paraId="0DF7B9D8" w14:textId="6D5CF748" w:rsidR="00F61DF9" w:rsidRPr="00BE03E8" w:rsidRDefault="00B32020" w:rsidP="00BE03E8">
            <w:pPr>
              <w:pStyle w:val="Heading3"/>
              <w:spacing w:line="360" w:lineRule="auto"/>
              <w:contextualSpacing w:val="0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arawetab somok</w:t>
            </w:r>
            <w:r w:rsidR="00F61DF9" w:rsidRPr="00BE03E8">
              <w:rPr>
                <w:rFonts w:ascii="Times New Roman" w:hAnsi="Times New Roman" w:cs="Times New Roman"/>
              </w:rPr>
              <w:t xml:space="preserve"> </w:t>
            </w:r>
            <w:r w:rsidR="00DF6E1F" w:rsidRPr="00BE03E8">
              <w:rPr>
                <w:rFonts w:ascii="Times New Roman" w:hAnsi="Times New Roman" w:cs="Times New Roman"/>
              </w:rPr>
              <w:t>2024</w:t>
            </w:r>
          </w:p>
          <w:p w14:paraId="73A158FD" w14:textId="7E191EED" w:rsidR="00F61DF9" w:rsidRPr="00BE03E8" w:rsidRDefault="007C2BA6" w:rsidP="00BE03E8">
            <w:pPr>
              <w:pStyle w:val="Heading2"/>
              <w:spacing w:line="360" w:lineRule="auto"/>
              <w:contextualSpacing w:val="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tikirii noto nebo kombyuta</w:t>
            </w:r>
            <w:r w:rsidR="00F61DF9" w:rsidRPr="00BE03E8">
              <w:rPr>
                <w:rFonts w:ascii="Times New Roman" w:hAnsi="Times New Roman" w:cs="Times New Roman"/>
              </w:rPr>
              <w:t xml:space="preserve">, </w:t>
            </w:r>
            <w:r w:rsidR="00DF6E1F" w:rsidRPr="00BE03E8">
              <w:rPr>
                <w:rStyle w:val="SubtleReference"/>
                <w:rFonts w:ascii="Times New Roman" w:hAnsi="Times New Roman" w:cs="Times New Roman"/>
              </w:rPr>
              <w:t>Dedan Kimathi University of Technology (DeKUT)</w:t>
            </w:r>
          </w:p>
          <w:p w14:paraId="0FDFE872" w14:textId="24A7D4A0" w:rsidR="00DC740E" w:rsidRPr="00BE03E8" w:rsidRDefault="007C2BA6" w:rsidP="00BE03E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Saifiket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nebo</w:t>
            </w:r>
            <w:proofErr w:type="spellEnd"/>
            <w:r>
              <w:rPr>
                <w:rFonts w:ascii="Times New Roman" w:hAnsi="Times New Roman" w:cs="Times New Roman"/>
              </w:rPr>
              <w:t xml:space="preserve"> IOT Microsoft</w:t>
            </w:r>
            <w:r w:rsidR="00E23A9E" w:rsidRPr="00BE03E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16EE257" w14:textId="5ADC24E5" w:rsidR="00486277" w:rsidRPr="00BE03E8" w:rsidRDefault="007C2BA6" w:rsidP="00BE03E8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kipsirik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BE03E8" w14:paraId="5FE7211D" w14:textId="77777777" w:rsidTr="00CF1A49">
        <w:tc>
          <w:tcPr>
            <w:tcW w:w="4675" w:type="dxa"/>
          </w:tcPr>
          <w:p w14:paraId="1F834E72" w14:textId="10F743AD" w:rsidR="00BD0850" w:rsidRDefault="00BD0850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Linux/Unix Administration: </w:t>
            </w:r>
            <w:r w:rsidRPr="00BD0850">
              <w:rPr>
                <w:rFonts w:ascii="Times New Roman" w:hAnsi="Times New Roman" w:cs="Times New Roman"/>
              </w:rPr>
              <w:t>Ubuntu, CentOS, Debian, Red Hat Enterprise Linux (RHEL)</w:t>
            </w:r>
          </w:p>
          <w:p w14:paraId="78EBF4EC" w14:textId="530583DC" w:rsidR="00BD0850" w:rsidRDefault="00BD0850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Containerization: </w:t>
            </w:r>
            <w:r w:rsidRPr="00BD0850">
              <w:rPr>
                <w:rFonts w:ascii="Times New Roman" w:hAnsi="Times New Roman" w:cs="Times New Roman"/>
              </w:rPr>
              <w:t>Docker, Kubernetes, Docker Swarm, OpenShift</w:t>
            </w:r>
          </w:p>
          <w:p w14:paraId="15A06B63" w14:textId="52594891" w:rsidR="00BD0850" w:rsidRDefault="00BD0850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DevOps: </w:t>
            </w:r>
            <w:r w:rsidRPr="00BD0850">
              <w:rPr>
                <w:rFonts w:ascii="Times New Roman" w:hAnsi="Times New Roman" w:cs="Times New Roman"/>
              </w:rPr>
              <w:t xml:space="preserve">Jenkins, GitLab CI/CD, Travis CI, </w:t>
            </w:r>
            <w:proofErr w:type="spellStart"/>
            <w:r w:rsidRPr="00BD0850">
              <w:rPr>
                <w:rFonts w:ascii="Times New Roman" w:hAnsi="Times New Roman" w:cs="Times New Roman"/>
              </w:rPr>
              <w:t>CircleCI</w:t>
            </w:r>
            <w:proofErr w:type="spellEnd"/>
          </w:p>
          <w:p w14:paraId="4641B459" w14:textId="715BD71A" w:rsidR="00BD0850" w:rsidRDefault="00BD0850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Virtualization: </w:t>
            </w:r>
            <w:r w:rsidRPr="00BD0850">
              <w:rPr>
                <w:rFonts w:ascii="Times New Roman" w:hAnsi="Times New Roman" w:cs="Times New Roman"/>
              </w:rPr>
              <w:t>VMware vSphere, VirtualBox, KVM (Kernel-based Virtual Machine)</w:t>
            </w:r>
          </w:p>
          <w:p w14:paraId="55EDFC3F" w14:textId="7DAAE0E9" w:rsidR="001E3120" w:rsidRPr="00BE03E8" w:rsidRDefault="00E23A9E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Programming Languages: Java, Python, C++</w:t>
            </w:r>
          </w:p>
          <w:p w14:paraId="25F2D228" w14:textId="77777777" w:rsidR="001F4E6D" w:rsidRPr="00BE03E8" w:rsidRDefault="00E23A9E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Web Technologies: HTML, CSS, JavaScript, PHP</w:t>
            </w:r>
          </w:p>
        </w:tc>
        <w:tc>
          <w:tcPr>
            <w:tcW w:w="4675" w:type="dxa"/>
            <w:tcMar>
              <w:left w:w="360" w:type="dxa"/>
            </w:tcMar>
          </w:tcPr>
          <w:p w14:paraId="6F751721" w14:textId="77777777" w:rsidR="003A0632" w:rsidRPr="00BE03E8" w:rsidRDefault="00E23A9E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Database Management: MySQL, PostgreSQL</w:t>
            </w:r>
          </w:p>
          <w:p w14:paraId="6E2A7FBE" w14:textId="77777777" w:rsidR="00BD0850" w:rsidRDefault="00E23A9E" w:rsidP="00BD085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Networking: Cisco Certified Network Associate (CCNA), Network Troubleshooting</w:t>
            </w:r>
          </w:p>
          <w:p w14:paraId="35CBA0DD" w14:textId="7D38D454" w:rsidR="00271465" w:rsidRPr="00BD0850" w:rsidRDefault="00271465" w:rsidP="00BD085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271465">
              <w:rPr>
                <w:rFonts w:ascii="Times New Roman" w:hAnsi="Times New Roman" w:cs="Times New Roman"/>
              </w:rPr>
              <w:t>Cyber ​​Security: Ethical Hacking, Cyber ​​Security Risk Management</w:t>
            </w:r>
          </w:p>
        </w:tc>
      </w:tr>
    </w:tbl>
    <w:p w14:paraId="40EE45C7" w14:textId="19824076" w:rsidR="00AD782D" w:rsidRPr="00BE03E8" w:rsidRDefault="007C2BA6" w:rsidP="00BE03E8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kipng’etin</w:t>
      </w:r>
    </w:p>
    <w:p w14:paraId="0FF7C0E2" w14:textId="1C71586F" w:rsidR="00E23A9E" w:rsidRPr="00BE03E8" w:rsidRDefault="007C2BA6" w:rsidP="00BE03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Kelob</w:t>
      </w:r>
      <w:proofErr w:type="spellEnd"/>
      <w:r w:rsidR="00E23A9E" w:rsidRPr="00BE03E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E23A9E" w:rsidRPr="00BE03E8">
        <w:rPr>
          <w:rFonts w:ascii="Times New Roman" w:hAnsi="Times New Roman" w:cs="Times New Roman"/>
          <w:b/>
          <w:bCs/>
        </w:rPr>
        <w:t>DeKUT</w:t>
      </w:r>
      <w:proofErr w:type="spellEnd"/>
      <w:r w:rsidR="00E23A9E" w:rsidRPr="00BE03E8">
        <w:rPr>
          <w:rFonts w:ascii="Times New Roman" w:hAnsi="Times New Roman" w:cs="Times New Roman"/>
          <w:b/>
          <w:bCs/>
        </w:rPr>
        <w:t xml:space="preserve"> Cybersecurity Club:</w:t>
      </w:r>
    </w:p>
    <w:p w14:paraId="2EAF4C8F" w14:textId="5CE88975" w:rsidR="00E23A9E" w:rsidRPr="00BE03E8" w:rsidRDefault="007C2BA6" w:rsidP="00BE03E8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C2BA6">
        <w:rPr>
          <w:rFonts w:ascii="Times New Roman" w:hAnsi="Times New Roman" w:cs="Times New Roman"/>
        </w:rPr>
        <w:t>Kamanik</w:t>
      </w:r>
      <w:proofErr w:type="spellEnd"/>
      <w:r w:rsidRPr="007C2BA6">
        <w:rPr>
          <w:rFonts w:ascii="Times New Roman" w:hAnsi="Times New Roman" w:cs="Times New Roman"/>
        </w:rPr>
        <w:t xml:space="preserve"> </w:t>
      </w:r>
      <w:proofErr w:type="spellStart"/>
      <w:r w:rsidRPr="007C2BA6">
        <w:rPr>
          <w:rFonts w:ascii="Times New Roman" w:hAnsi="Times New Roman" w:cs="Times New Roman"/>
        </w:rPr>
        <w:t>chepak</w:t>
      </w:r>
      <w:proofErr w:type="spellEnd"/>
      <w:r w:rsidRPr="007C2BA6">
        <w:rPr>
          <w:rFonts w:ascii="Times New Roman" w:hAnsi="Times New Roman" w:cs="Times New Roman"/>
        </w:rPr>
        <w:t xml:space="preserve"> </w:t>
      </w:r>
      <w:proofErr w:type="spellStart"/>
      <w:r w:rsidRPr="007C2BA6">
        <w:rPr>
          <w:rFonts w:ascii="Times New Roman" w:hAnsi="Times New Roman" w:cs="Times New Roman"/>
        </w:rPr>
        <w:t>cheyie</w:t>
      </w:r>
      <w:proofErr w:type="spellEnd"/>
      <w:r w:rsidRPr="007C2BA6">
        <w:rPr>
          <w:rFonts w:ascii="Times New Roman" w:hAnsi="Times New Roman" w:cs="Times New Roman"/>
        </w:rPr>
        <w:t xml:space="preserve"> </w:t>
      </w:r>
      <w:proofErr w:type="spellStart"/>
      <w:r w:rsidRPr="007C2BA6">
        <w:rPr>
          <w:rFonts w:ascii="Times New Roman" w:hAnsi="Times New Roman" w:cs="Times New Roman"/>
        </w:rPr>
        <w:t>kessit</w:t>
      </w:r>
      <w:proofErr w:type="spellEnd"/>
      <w:r w:rsidRPr="007C2BA6">
        <w:rPr>
          <w:rFonts w:ascii="Times New Roman" w:hAnsi="Times New Roman" w:cs="Times New Roman"/>
        </w:rPr>
        <w:t xml:space="preserve"> ne Cybersecurity.</w:t>
      </w:r>
    </w:p>
    <w:p w14:paraId="1618D51B" w14:textId="055ED72B" w:rsidR="00E23A9E" w:rsidRPr="00BE03E8" w:rsidRDefault="007C2BA6" w:rsidP="00BE03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Kelob</w:t>
      </w:r>
      <w:proofErr w:type="spellEnd"/>
      <w:r w:rsidR="00E23A9E" w:rsidRPr="00BE03E8">
        <w:rPr>
          <w:rFonts w:ascii="Times New Roman" w:hAnsi="Times New Roman" w:cs="Times New Roman"/>
          <w:b/>
          <w:bCs/>
        </w:rPr>
        <w:t>, Nairobi Tech Community:</w:t>
      </w:r>
    </w:p>
    <w:p w14:paraId="51B42767" w14:textId="4156157E" w:rsidR="00E23A9E" w:rsidRPr="00BE03E8" w:rsidRDefault="007C2BA6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C2BA6">
        <w:rPr>
          <w:rFonts w:ascii="Times New Roman" w:hAnsi="Times New Roman" w:cs="Times New Roman"/>
        </w:rPr>
        <w:t>Kamanik</w:t>
      </w:r>
      <w:proofErr w:type="spellEnd"/>
      <w:r w:rsidRPr="007C2BA6">
        <w:rPr>
          <w:rFonts w:ascii="Times New Roman" w:hAnsi="Times New Roman" w:cs="Times New Roman"/>
        </w:rPr>
        <w:t xml:space="preserve"> </w:t>
      </w:r>
      <w:proofErr w:type="spellStart"/>
      <w:r w:rsidRPr="007C2BA6">
        <w:rPr>
          <w:rFonts w:ascii="Times New Roman" w:hAnsi="Times New Roman" w:cs="Times New Roman"/>
        </w:rPr>
        <w:t>na</w:t>
      </w:r>
      <w:proofErr w:type="spellEnd"/>
      <w:r w:rsidRPr="007C2BA6">
        <w:rPr>
          <w:rFonts w:ascii="Times New Roman" w:hAnsi="Times New Roman" w:cs="Times New Roman"/>
        </w:rPr>
        <w:t xml:space="preserve"> </w:t>
      </w:r>
      <w:proofErr w:type="spellStart"/>
      <w:r w:rsidRPr="007C2BA6">
        <w:rPr>
          <w:rFonts w:ascii="Times New Roman" w:hAnsi="Times New Roman" w:cs="Times New Roman"/>
        </w:rPr>
        <w:t>kumyit</w:t>
      </w:r>
      <w:proofErr w:type="spellEnd"/>
      <w:r w:rsidRPr="007C2BA6">
        <w:rPr>
          <w:rFonts w:ascii="Times New Roman" w:hAnsi="Times New Roman" w:cs="Times New Roman"/>
        </w:rPr>
        <w:t xml:space="preserve"> bootcamps e coding ko bulbul a high school, </w:t>
      </w:r>
      <w:proofErr w:type="spellStart"/>
      <w:r w:rsidRPr="007C2BA6">
        <w:rPr>
          <w:rFonts w:ascii="Times New Roman" w:hAnsi="Times New Roman" w:cs="Times New Roman"/>
        </w:rPr>
        <w:t>egiyet</w:t>
      </w:r>
      <w:proofErr w:type="spellEnd"/>
      <w:r w:rsidRPr="007C2BA6">
        <w:rPr>
          <w:rFonts w:ascii="Times New Roman" w:hAnsi="Times New Roman" w:cs="Times New Roman"/>
        </w:rPr>
        <w:t xml:space="preserve"> IT literacy.</w:t>
      </w:r>
    </w:p>
    <w:p w14:paraId="075875E9" w14:textId="69DC6C76" w:rsidR="00E23A9E" w:rsidRPr="00BE03E8" w:rsidRDefault="007C2BA6" w:rsidP="00BE03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Kelob</w:t>
      </w:r>
      <w:proofErr w:type="spellEnd"/>
      <w:r w:rsidR="00E23A9E" w:rsidRPr="00BE03E8">
        <w:rPr>
          <w:rFonts w:ascii="Times New Roman" w:hAnsi="Times New Roman" w:cs="Times New Roman"/>
          <w:b/>
          <w:bCs/>
        </w:rPr>
        <w:t>, Annual Hackathon Competition:</w:t>
      </w:r>
    </w:p>
    <w:p w14:paraId="67B016CD" w14:textId="4FDFC468" w:rsidR="00E23A9E" w:rsidRPr="00BE03E8" w:rsidRDefault="007C2BA6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C2BA6">
        <w:rPr>
          <w:rFonts w:ascii="Times New Roman" w:hAnsi="Times New Roman" w:cs="Times New Roman"/>
        </w:rPr>
        <w:t>Kamanik</w:t>
      </w:r>
      <w:proofErr w:type="spellEnd"/>
      <w:r w:rsidRPr="007C2BA6">
        <w:rPr>
          <w:rFonts w:ascii="Times New Roman" w:hAnsi="Times New Roman" w:cs="Times New Roman"/>
        </w:rPr>
        <w:t xml:space="preserve"> </w:t>
      </w:r>
      <w:proofErr w:type="spellStart"/>
      <w:r w:rsidRPr="007C2BA6">
        <w:rPr>
          <w:rFonts w:ascii="Times New Roman" w:hAnsi="Times New Roman" w:cs="Times New Roman"/>
        </w:rPr>
        <w:t>na</w:t>
      </w:r>
      <w:proofErr w:type="spellEnd"/>
      <w:r w:rsidRPr="007C2BA6">
        <w:rPr>
          <w:rFonts w:ascii="Times New Roman" w:hAnsi="Times New Roman" w:cs="Times New Roman"/>
        </w:rPr>
        <w:t xml:space="preserve"> team projects </w:t>
      </w:r>
      <w:proofErr w:type="spellStart"/>
      <w:r w:rsidRPr="007C2BA6">
        <w:rPr>
          <w:rFonts w:ascii="Times New Roman" w:hAnsi="Times New Roman" w:cs="Times New Roman"/>
        </w:rPr>
        <w:t>kumnyit</w:t>
      </w:r>
      <w:proofErr w:type="spellEnd"/>
      <w:r w:rsidRPr="007C2BA6">
        <w:rPr>
          <w:rFonts w:ascii="Times New Roman" w:hAnsi="Times New Roman" w:cs="Times New Roman"/>
        </w:rPr>
        <w:t xml:space="preserve"> </w:t>
      </w:r>
      <w:proofErr w:type="spellStart"/>
      <w:r w:rsidRPr="007C2BA6">
        <w:rPr>
          <w:rFonts w:ascii="Times New Roman" w:hAnsi="Times New Roman" w:cs="Times New Roman"/>
        </w:rPr>
        <w:t>chepyosik</w:t>
      </w:r>
      <w:proofErr w:type="spellEnd"/>
      <w:r w:rsidRPr="007C2BA6">
        <w:rPr>
          <w:rFonts w:ascii="Times New Roman" w:hAnsi="Times New Roman" w:cs="Times New Roman"/>
        </w:rPr>
        <w:t xml:space="preserve"> e </w:t>
      </w:r>
      <w:proofErr w:type="spellStart"/>
      <w:r w:rsidRPr="007C2BA6">
        <w:rPr>
          <w:rFonts w:ascii="Times New Roman" w:hAnsi="Times New Roman" w:cs="Times New Roman"/>
        </w:rPr>
        <w:t>kipsat</w:t>
      </w:r>
      <w:proofErr w:type="spellEnd"/>
      <w:r w:rsidRPr="007C2BA6">
        <w:rPr>
          <w:rFonts w:ascii="Times New Roman" w:hAnsi="Times New Roman" w:cs="Times New Roman"/>
        </w:rPr>
        <w:t xml:space="preserve"> ne </w:t>
      </w:r>
      <w:proofErr w:type="spellStart"/>
      <w:r w:rsidRPr="007C2BA6">
        <w:rPr>
          <w:rFonts w:ascii="Times New Roman" w:hAnsi="Times New Roman" w:cs="Times New Roman"/>
        </w:rPr>
        <w:t>chebo</w:t>
      </w:r>
      <w:proofErr w:type="spellEnd"/>
      <w:r w:rsidRPr="007C2BA6">
        <w:rPr>
          <w:rFonts w:ascii="Times New Roman" w:hAnsi="Times New Roman" w:cs="Times New Roman"/>
        </w:rPr>
        <w:t>.</w:t>
      </w:r>
    </w:p>
    <w:p w14:paraId="6967A849" w14:textId="77777777" w:rsidR="00E23A9E" w:rsidRPr="00BE03E8" w:rsidRDefault="00E23A9E" w:rsidP="00BE03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  <w:b/>
          <w:bCs/>
        </w:rPr>
        <w:t>Certifications:</w:t>
      </w:r>
    </w:p>
    <w:p w14:paraId="48AFF55A" w14:textId="77777777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Cisco Certified Network Associate (CCNA)</w:t>
      </w:r>
    </w:p>
    <w:p w14:paraId="216448B3" w14:textId="77777777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Certified Ethical Hacker (CEH)</w:t>
      </w:r>
    </w:p>
    <w:p w14:paraId="1F45CE0D" w14:textId="77777777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ITIL Foundation Certificate in IT Service Management</w:t>
      </w:r>
    </w:p>
    <w:p w14:paraId="53FE8617" w14:textId="705D47B6" w:rsidR="00E23A9E" w:rsidRPr="00BE03E8" w:rsidRDefault="007C2BA6" w:rsidP="00BE03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Kutuswek</w:t>
      </w:r>
      <w:proofErr w:type="spellEnd"/>
      <w:r w:rsidR="00E23A9E" w:rsidRPr="00BE03E8">
        <w:rPr>
          <w:rFonts w:ascii="Times New Roman" w:hAnsi="Times New Roman" w:cs="Times New Roman"/>
          <w:b/>
          <w:bCs/>
        </w:rPr>
        <w:t>:</w:t>
      </w:r>
    </w:p>
    <w:p w14:paraId="666AF120" w14:textId="78992BFD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 xml:space="preserve">English: </w:t>
      </w:r>
      <w:proofErr w:type="spellStart"/>
      <w:r w:rsidR="007C2BA6">
        <w:rPr>
          <w:rFonts w:ascii="Times New Roman" w:hAnsi="Times New Roman" w:cs="Times New Roman"/>
        </w:rPr>
        <w:t>Noosuk</w:t>
      </w:r>
      <w:proofErr w:type="spellEnd"/>
    </w:p>
    <w:p w14:paraId="2FB1517C" w14:textId="2F6FDD77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Ki</w:t>
      </w:r>
      <w:r w:rsidR="00920EC2">
        <w:rPr>
          <w:rFonts w:ascii="Times New Roman" w:hAnsi="Times New Roman" w:cs="Times New Roman"/>
        </w:rPr>
        <w:t>s</w:t>
      </w:r>
      <w:r w:rsidRPr="00BE03E8">
        <w:rPr>
          <w:rFonts w:ascii="Times New Roman" w:hAnsi="Times New Roman" w:cs="Times New Roman"/>
        </w:rPr>
        <w:t xml:space="preserve">wahili: </w:t>
      </w:r>
      <w:proofErr w:type="spellStart"/>
      <w:r w:rsidR="007C2BA6">
        <w:rPr>
          <w:rFonts w:ascii="Times New Roman" w:hAnsi="Times New Roman" w:cs="Times New Roman"/>
        </w:rPr>
        <w:t>Noosuk</w:t>
      </w:r>
      <w:proofErr w:type="spellEnd"/>
    </w:p>
    <w:p w14:paraId="69DF460A" w14:textId="10F42D9F" w:rsidR="00B51D1B" w:rsidRPr="00DC740E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K</w:t>
      </w:r>
      <w:r w:rsidR="00920EC2">
        <w:rPr>
          <w:rFonts w:ascii="Times New Roman" w:hAnsi="Times New Roman" w:cs="Times New Roman"/>
        </w:rPr>
        <w:t>alenjin</w:t>
      </w:r>
      <w:r w:rsidRPr="00BE03E8">
        <w:rPr>
          <w:rFonts w:ascii="Times New Roman" w:hAnsi="Times New Roman" w:cs="Times New Roman"/>
        </w:rPr>
        <w:t xml:space="preserve">: </w:t>
      </w:r>
      <w:proofErr w:type="spellStart"/>
      <w:r w:rsidR="007C2BA6">
        <w:rPr>
          <w:rFonts w:ascii="Times New Roman" w:hAnsi="Times New Roman" w:cs="Times New Roman"/>
        </w:rPr>
        <w:t>Kiptwa</w:t>
      </w:r>
      <w:proofErr w:type="spellEnd"/>
    </w:p>
    <w:sectPr w:rsidR="00B51D1B" w:rsidRPr="00DC740E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069F" w14:textId="77777777" w:rsidR="00F80A98" w:rsidRDefault="00F80A98" w:rsidP="0068194B">
      <w:r>
        <w:separator/>
      </w:r>
    </w:p>
    <w:p w14:paraId="75B5F1ED" w14:textId="77777777" w:rsidR="00F80A98" w:rsidRDefault="00F80A98"/>
    <w:p w14:paraId="600F0E27" w14:textId="77777777" w:rsidR="00F80A98" w:rsidRDefault="00F80A98"/>
  </w:endnote>
  <w:endnote w:type="continuationSeparator" w:id="0">
    <w:p w14:paraId="33577BCB" w14:textId="77777777" w:rsidR="00F80A98" w:rsidRDefault="00F80A98" w:rsidP="0068194B">
      <w:r>
        <w:continuationSeparator/>
      </w:r>
    </w:p>
    <w:p w14:paraId="3E34FB7B" w14:textId="77777777" w:rsidR="00F80A98" w:rsidRDefault="00F80A98"/>
    <w:p w14:paraId="11A06445" w14:textId="77777777" w:rsidR="00F80A98" w:rsidRDefault="00F80A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E6FE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214A" w14:textId="77777777" w:rsidR="00F80A98" w:rsidRDefault="00F80A98" w:rsidP="0068194B">
      <w:r>
        <w:separator/>
      </w:r>
    </w:p>
    <w:p w14:paraId="1987D96B" w14:textId="77777777" w:rsidR="00F80A98" w:rsidRDefault="00F80A98"/>
    <w:p w14:paraId="0BACA6EE" w14:textId="77777777" w:rsidR="00F80A98" w:rsidRDefault="00F80A98"/>
  </w:footnote>
  <w:footnote w:type="continuationSeparator" w:id="0">
    <w:p w14:paraId="253F8144" w14:textId="77777777" w:rsidR="00F80A98" w:rsidRDefault="00F80A98" w:rsidP="0068194B">
      <w:r>
        <w:continuationSeparator/>
      </w:r>
    </w:p>
    <w:p w14:paraId="104ED4D0" w14:textId="77777777" w:rsidR="00F80A98" w:rsidRDefault="00F80A98"/>
    <w:p w14:paraId="3B46F180" w14:textId="77777777" w:rsidR="00F80A98" w:rsidRDefault="00F80A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218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C1DF68" wp14:editId="39A46F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A35264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C7E9D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E6259B"/>
    <w:multiLevelType w:val="multilevel"/>
    <w:tmpl w:val="CAA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7C2B42"/>
    <w:multiLevelType w:val="hybridMultilevel"/>
    <w:tmpl w:val="6300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4F598E"/>
    <w:multiLevelType w:val="multilevel"/>
    <w:tmpl w:val="DDB2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33CF2"/>
    <w:multiLevelType w:val="multilevel"/>
    <w:tmpl w:val="A730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E462696"/>
    <w:multiLevelType w:val="multilevel"/>
    <w:tmpl w:val="C3E0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6243E79"/>
    <w:multiLevelType w:val="hybridMultilevel"/>
    <w:tmpl w:val="C0D2D646"/>
    <w:lvl w:ilvl="0" w:tplc="06C63A78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color w:val="1D824C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5DC0E9A"/>
    <w:multiLevelType w:val="multilevel"/>
    <w:tmpl w:val="C3E0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765B53"/>
    <w:multiLevelType w:val="hybridMultilevel"/>
    <w:tmpl w:val="46EE7FE6"/>
    <w:lvl w:ilvl="0" w:tplc="06C63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 w:tplc="06C63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824C" w:themeColor="accent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8C6D27"/>
    <w:multiLevelType w:val="multilevel"/>
    <w:tmpl w:val="A5A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  <w:num w:numId="16">
    <w:abstractNumId w:val="19"/>
  </w:num>
  <w:num w:numId="17">
    <w:abstractNumId w:val="12"/>
  </w:num>
  <w:num w:numId="18">
    <w:abstractNumId w:val="21"/>
  </w:num>
  <w:num w:numId="19">
    <w:abstractNumId w:val="13"/>
  </w:num>
  <w:num w:numId="20">
    <w:abstractNumId w:val="17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A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465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26E6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3ECB"/>
    <w:rsid w:val="004B06EB"/>
    <w:rsid w:val="004B6AD0"/>
    <w:rsid w:val="004C2D5D"/>
    <w:rsid w:val="004C33E1"/>
    <w:rsid w:val="004E01EB"/>
    <w:rsid w:val="004E2794"/>
    <w:rsid w:val="004F62AA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696D"/>
    <w:rsid w:val="00757803"/>
    <w:rsid w:val="00771B03"/>
    <w:rsid w:val="00774995"/>
    <w:rsid w:val="0079206B"/>
    <w:rsid w:val="00796076"/>
    <w:rsid w:val="007C0566"/>
    <w:rsid w:val="007C2BA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0EC2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2020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0850"/>
    <w:rsid w:val="00BD431F"/>
    <w:rsid w:val="00BE03E8"/>
    <w:rsid w:val="00BE423E"/>
    <w:rsid w:val="00BF61AC"/>
    <w:rsid w:val="00BF7C68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65F4"/>
    <w:rsid w:val="00D243A9"/>
    <w:rsid w:val="00D305E5"/>
    <w:rsid w:val="00D3357C"/>
    <w:rsid w:val="00D37CD3"/>
    <w:rsid w:val="00D46654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740E"/>
    <w:rsid w:val="00DE0FAA"/>
    <w:rsid w:val="00DE136D"/>
    <w:rsid w:val="00DE6534"/>
    <w:rsid w:val="00DF4D6C"/>
    <w:rsid w:val="00DF6E1F"/>
    <w:rsid w:val="00E01923"/>
    <w:rsid w:val="00E14498"/>
    <w:rsid w:val="00E2397A"/>
    <w:rsid w:val="00E23A9E"/>
    <w:rsid w:val="00E254DB"/>
    <w:rsid w:val="00E300FC"/>
    <w:rsid w:val="00E362DB"/>
    <w:rsid w:val="00E5632B"/>
    <w:rsid w:val="00E70240"/>
    <w:rsid w:val="00E71E6B"/>
    <w:rsid w:val="00E8001C"/>
    <w:rsid w:val="00E81CC5"/>
    <w:rsid w:val="00E85A87"/>
    <w:rsid w:val="00E85B4A"/>
    <w:rsid w:val="00E9528E"/>
    <w:rsid w:val="00EA5099"/>
    <w:rsid w:val="00EA731A"/>
    <w:rsid w:val="00EC1351"/>
    <w:rsid w:val="00EC4CBF"/>
    <w:rsid w:val="00ED4EF6"/>
    <w:rsid w:val="00EE2CA8"/>
    <w:rsid w:val="00EF17E8"/>
    <w:rsid w:val="00EF51D9"/>
    <w:rsid w:val="00F130DD"/>
    <w:rsid w:val="00F24884"/>
    <w:rsid w:val="00F476C4"/>
    <w:rsid w:val="00F5581E"/>
    <w:rsid w:val="00F61DF9"/>
    <w:rsid w:val="00F80A98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BE7BE"/>
  <w15:chartTrackingRefBased/>
  <w15:docId w15:val="{0AD40CE5-6F02-4352-8AE7-6E1EF92C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F6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dion-kiprotich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gedionkiprotich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x.com/codecraftspr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uru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499D689BDF4FC7846BEACE1A36A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154A7-5572-4BFB-8A4E-331178102B0E}"/>
      </w:docPartPr>
      <w:docPartBody>
        <w:p w:rsidR="0084095B" w:rsidRDefault="00D32CBE">
          <w:pPr>
            <w:pStyle w:val="38499D689BDF4FC7846BEACE1A36A3C3"/>
          </w:pPr>
          <w:r w:rsidRPr="00CF1A49">
            <w:t>·</w:t>
          </w:r>
        </w:p>
      </w:docPartBody>
    </w:docPart>
    <w:docPart>
      <w:docPartPr>
        <w:name w:val="663DAE84983E4286B1882A7AEA750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6DE90-0B91-4D9F-802F-6F9E67119880}"/>
      </w:docPartPr>
      <w:docPartBody>
        <w:p w:rsidR="0084095B" w:rsidRDefault="00D32CBE">
          <w:pPr>
            <w:pStyle w:val="663DAE84983E4286B1882A7AEA750678"/>
          </w:pPr>
          <w:r w:rsidRPr="00CF1A49">
            <w:t>·</w:t>
          </w:r>
        </w:p>
      </w:docPartBody>
    </w:docPart>
    <w:docPart>
      <w:docPartPr>
        <w:name w:val="3F6A2AF8A7DD4F52B4C0BF84BE44B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0FC56-8CE2-48FC-858E-7F48A64EE6C3}"/>
      </w:docPartPr>
      <w:docPartBody>
        <w:p w:rsidR="0084095B" w:rsidRDefault="00D32CBE">
          <w:pPr>
            <w:pStyle w:val="3F6A2AF8A7DD4F52B4C0BF84BE44B70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BE"/>
    <w:rsid w:val="0027774A"/>
    <w:rsid w:val="00323B59"/>
    <w:rsid w:val="006E2179"/>
    <w:rsid w:val="0084095B"/>
    <w:rsid w:val="00B87F31"/>
    <w:rsid w:val="00D32CBE"/>
    <w:rsid w:val="00F9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8499D689BDF4FC7846BEACE1A36A3C3">
    <w:name w:val="38499D689BDF4FC7846BEACE1A36A3C3"/>
  </w:style>
  <w:style w:type="paragraph" w:customStyle="1" w:styleId="663DAE84983E4286B1882A7AEA750678">
    <w:name w:val="663DAE84983E4286B1882A7AEA750678"/>
  </w:style>
  <w:style w:type="paragraph" w:customStyle="1" w:styleId="3F6A2AF8A7DD4F52B4C0BF84BE44B70E">
    <w:name w:val="3F6A2AF8A7DD4F52B4C0BF84BE44B70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wanyoike</dc:creator>
  <cp:keywords/>
  <dc:description/>
  <cp:lastModifiedBy>Gedion Kiprotich</cp:lastModifiedBy>
  <cp:revision>2</cp:revision>
  <dcterms:created xsi:type="dcterms:W3CDTF">2024-08-08T11:20:00Z</dcterms:created>
  <dcterms:modified xsi:type="dcterms:W3CDTF">2024-08-08T11:20:00Z</dcterms:modified>
  <cp:category/>
</cp:coreProperties>
</file>