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BE03E8" w14:paraId="5B484F3B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3D4D9793" w14:textId="6837D571" w:rsidR="00692703" w:rsidRPr="00BE03E8" w:rsidRDefault="00DC740E" w:rsidP="00BE03E8">
            <w:pPr>
              <w:pStyle w:val="Title"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Gedion</w:t>
            </w:r>
            <w:r w:rsidR="00692703" w:rsidRPr="00BE03E8"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IntenseEmphasis"/>
                <w:rFonts w:ascii="Times New Roman" w:hAnsi="Times New Roman" w:cs="Times New Roman"/>
              </w:rPr>
              <w:t>Kiprotich</w:t>
            </w:r>
          </w:p>
          <w:p w14:paraId="64BCC60E" w14:textId="6D1A5490" w:rsidR="00692703" w:rsidRPr="00BE03E8" w:rsidRDefault="004F62AA" w:rsidP="00BE03E8">
            <w:pPr>
              <w:pStyle w:val="ContactInfo"/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r w:rsidRPr="00BE03E8">
              <w:rPr>
                <w:rFonts w:ascii="Times New Roman" w:hAnsi="Times New Roman" w:cs="Times New Roman"/>
              </w:rPr>
              <w:t>Dedan Kimathi University</w:t>
            </w:r>
            <w:r w:rsidR="00692703" w:rsidRPr="00BE03E8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alias w:val="Divider dot:"/>
                <w:tag w:val="Divider dot:"/>
                <w:id w:val="-1459182552"/>
                <w:placeholder>
                  <w:docPart w:val="38499D689BDF4FC7846BEACE1A36A3C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BE03E8">
                  <w:rPr>
                    <w:rFonts w:ascii="Times New Roman" w:hAnsi="Times New Roman" w:cs="Times New Roman"/>
                  </w:rPr>
                  <w:t>·</w:t>
                </w:r>
              </w:sdtContent>
            </w:sdt>
            <w:r w:rsidR="00692703" w:rsidRPr="00BE03E8">
              <w:rPr>
                <w:rFonts w:ascii="Times New Roman" w:hAnsi="Times New Roman" w:cs="Times New Roman"/>
              </w:rPr>
              <w:t xml:space="preserve"> </w:t>
            </w:r>
            <w:r w:rsidRPr="00BE03E8">
              <w:rPr>
                <w:rFonts w:ascii="Times New Roman" w:hAnsi="Times New Roman" w:cs="Times New Roman"/>
              </w:rPr>
              <w:t>+2547</w:t>
            </w:r>
            <w:r w:rsidR="00DC740E">
              <w:rPr>
                <w:rFonts w:ascii="Times New Roman" w:hAnsi="Times New Roman" w:cs="Times New Roman"/>
              </w:rPr>
              <w:t>10123409</w:t>
            </w:r>
          </w:p>
          <w:p w14:paraId="3906F741" w14:textId="7AA6E5E4" w:rsidR="00692703" w:rsidRPr="00BE03E8" w:rsidRDefault="00BE414F" w:rsidP="00BE03E8">
            <w:pPr>
              <w:pStyle w:val="ContactInfoEmphasis"/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hyperlink r:id="rId7" w:history="1">
              <w:r w:rsidR="00DC740E" w:rsidRPr="00C659A4">
                <w:rPr>
                  <w:rStyle w:val="Hyperlink"/>
                  <w:rFonts w:ascii="Times New Roman" w:hAnsi="Times New Roman" w:cs="Times New Roman"/>
                </w:rPr>
                <w:t>gedionkiprotich@hotmail.com</w:t>
              </w:r>
            </w:hyperlink>
            <w:r w:rsidR="004F62AA" w:rsidRPr="00BE03E8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alias w:val="Divider dot:"/>
                <w:tag w:val="Divider dot:"/>
                <w:id w:val="2000459528"/>
                <w:placeholder>
                  <w:docPart w:val="663DAE84983E4286B1882A7AEA750678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BE03E8">
                  <w:rPr>
                    <w:rFonts w:ascii="Times New Roman" w:hAnsi="Times New Roman" w:cs="Times New Roman"/>
                  </w:rPr>
                  <w:t>·</w:t>
                </w:r>
              </w:sdtContent>
            </w:sdt>
            <w:r w:rsidR="00692703" w:rsidRPr="00BE03E8">
              <w:rPr>
                <w:rFonts w:ascii="Times New Roman" w:hAnsi="Times New Roman" w:cs="Times New Roman"/>
              </w:rPr>
              <w:t xml:space="preserve"> </w:t>
            </w:r>
            <w:hyperlink r:id="rId8" w:history="1">
              <w:r w:rsidR="00DC740E" w:rsidRPr="00C659A4">
                <w:rPr>
                  <w:rStyle w:val="Hyperlink"/>
                  <w:rFonts w:ascii="Times New Roman" w:hAnsi="Times New Roman" w:cs="Times New Roman"/>
                </w:rPr>
                <w:t>https://www.linkedin.com/in/gedion-kiprotich/</w:t>
              </w:r>
            </w:hyperlink>
            <w:r w:rsidR="004F62AA" w:rsidRPr="00BE03E8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alias w:val="Divider dot:"/>
                <w:tag w:val="Divider dot:"/>
                <w:id w:val="759871761"/>
                <w:placeholder>
                  <w:docPart w:val="3F6A2AF8A7DD4F52B4C0BF84BE44B70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BE03E8">
                  <w:rPr>
                    <w:rFonts w:ascii="Times New Roman" w:hAnsi="Times New Roman" w:cs="Times New Roman"/>
                  </w:rPr>
                  <w:t>·</w:t>
                </w:r>
              </w:sdtContent>
            </w:sdt>
            <w:r w:rsidR="00692703" w:rsidRPr="00BE03E8">
              <w:rPr>
                <w:rFonts w:ascii="Times New Roman" w:hAnsi="Times New Roman" w:cs="Times New Roman"/>
              </w:rPr>
              <w:t xml:space="preserve"> </w:t>
            </w:r>
            <w:hyperlink r:id="rId9" w:history="1">
              <w:r w:rsidR="004F62AA" w:rsidRPr="00BE03E8">
                <w:rPr>
                  <w:rStyle w:val="Hyperlink"/>
                  <w:rFonts w:ascii="Times New Roman" w:hAnsi="Times New Roman" w:cs="Times New Roman"/>
                </w:rPr>
                <w:t xml:space="preserve">(2) </w:t>
              </w:r>
              <w:proofErr w:type="spellStart"/>
              <w:r w:rsidR="004F62AA" w:rsidRPr="00BE03E8">
                <w:rPr>
                  <w:rStyle w:val="Hyperlink"/>
                  <w:rFonts w:ascii="Times New Roman" w:hAnsi="Times New Roman" w:cs="Times New Roman"/>
                </w:rPr>
                <w:t>codecraftspro</w:t>
              </w:r>
              <w:proofErr w:type="spellEnd"/>
              <w:r w:rsidR="004F62AA" w:rsidRPr="00BE03E8">
                <w:rPr>
                  <w:rStyle w:val="Hyperlink"/>
                  <w:rFonts w:ascii="Times New Roman" w:hAnsi="Times New Roman" w:cs="Times New Roman"/>
                </w:rPr>
                <w:t xml:space="preserve"> (@codecraftspro) / X</w:t>
              </w:r>
            </w:hyperlink>
          </w:p>
        </w:tc>
      </w:tr>
      <w:tr w:rsidR="009571D8" w:rsidRPr="00BE03E8" w14:paraId="293524A8" w14:textId="77777777" w:rsidTr="00692703">
        <w:tc>
          <w:tcPr>
            <w:tcW w:w="9360" w:type="dxa"/>
            <w:tcMar>
              <w:top w:w="432" w:type="dxa"/>
            </w:tcMar>
          </w:tcPr>
          <w:p w14:paraId="00146361" w14:textId="77777777" w:rsidR="001755A8" w:rsidRPr="00BE03E8" w:rsidRDefault="004F62AA" w:rsidP="00BE03E8">
            <w:pPr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r w:rsidRPr="00BE03E8">
              <w:rPr>
                <w:rFonts w:ascii="Times New Roman" w:hAnsi="Times New Roman" w:cs="Times New Roman"/>
              </w:rPr>
              <w:t>To secure an IT position at a forward-thinking company where I can leverage my expertise in software development, network administration, and cybersecurity. I am dedicated to continuous learning and passionate about contributing to innovative technological solutions. My goal is to apply my skills to help drive the company's success while growing professionally.</w:t>
            </w:r>
          </w:p>
        </w:tc>
      </w:tr>
    </w:tbl>
    <w:p w14:paraId="76CBFF25" w14:textId="77777777" w:rsidR="004E01EB" w:rsidRPr="00BE03E8" w:rsidRDefault="00BE414F" w:rsidP="00BE03E8">
      <w:pPr>
        <w:pStyle w:val="Heading1"/>
        <w:spacing w:line="360" w:lineRule="auto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Experience:"/>
          <w:tag w:val="Experience:"/>
          <w:id w:val="-1983300934"/>
          <w:placeholder>
            <w:docPart w:val="51BD429BADD1411DB88F68BBDD8CB2CC"/>
          </w:placeholder>
          <w:temporary/>
          <w:showingPlcHdr/>
          <w15:appearance w15:val="hidden"/>
        </w:sdtPr>
        <w:sdtEndPr/>
        <w:sdtContent>
          <w:r w:rsidR="004E01EB" w:rsidRPr="00BE03E8">
            <w:rPr>
              <w:rFonts w:ascii="Times New Roman" w:hAnsi="Times New Roman" w:cs="Times New Roman"/>
            </w:rPr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BE03E8" w14:paraId="0F7C89EB" w14:textId="77777777" w:rsidTr="00D66A52">
        <w:tc>
          <w:tcPr>
            <w:tcW w:w="9355" w:type="dxa"/>
          </w:tcPr>
          <w:p w14:paraId="0B082C2D" w14:textId="77777777" w:rsidR="001D0BF1" w:rsidRPr="00BE03E8" w:rsidRDefault="00DF6E1F" w:rsidP="00BE03E8">
            <w:pPr>
              <w:pStyle w:val="Heading3"/>
              <w:spacing w:line="360" w:lineRule="auto"/>
              <w:contextualSpacing w:val="0"/>
              <w:outlineLvl w:val="2"/>
              <w:rPr>
                <w:rFonts w:ascii="Times New Roman" w:hAnsi="Times New Roman" w:cs="Times New Roman"/>
              </w:rPr>
            </w:pPr>
            <w:r w:rsidRPr="00BE03E8">
              <w:rPr>
                <w:rFonts w:ascii="Times New Roman" w:hAnsi="Times New Roman" w:cs="Times New Roman"/>
              </w:rPr>
              <w:t>JANUARY 2023</w:t>
            </w:r>
            <w:r w:rsidR="001D0BF1" w:rsidRPr="00BE03E8">
              <w:rPr>
                <w:rFonts w:ascii="Times New Roman" w:hAnsi="Times New Roman" w:cs="Times New Roman"/>
              </w:rPr>
              <w:t xml:space="preserve"> – </w:t>
            </w:r>
            <w:r w:rsidRPr="00BE03E8">
              <w:rPr>
                <w:rFonts w:ascii="Times New Roman" w:hAnsi="Times New Roman" w:cs="Times New Roman"/>
              </w:rPr>
              <w:t>FEBRUARY 2023</w:t>
            </w:r>
          </w:p>
          <w:p w14:paraId="53936608" w14:textId="77777777" w:rsidR="001D0BF1" w:rsidRPr="00BE03E8" w:rsidRDefault="00DF6E1F" w:rsidP="00BE03E8">
            <w:pPr>
              <w:pStyle w:val="Heading2"/>
              <w:spacing w:line="360" w:lineRule="auto"/>
              <w:contextualSpacing w:val="0"/>
              <w:outlineLvl w:val="1"/>
              <w:rPr>
                <w:rFonts w:ascii="Times New Roman" w:hAnsi="Times New Roman" w:cs="Times New Roman"/>
              </w:rPr>
            </w:pPr>
            <w:r w:rsidRPr="00BE03E8">
              <w:rPr>
                <w:rFonts w:ascii="Times New Roman" w:hAnsi="Times New Roman" w:cs="Times New Roman"/>
              </w:rPr>
              <w:t>PROJECT LEAD</w:t>
            </w:r>
            <w:r w:rsidR="001D0BF1" w:rsidRPr="00BE03E8">
              <w:rPr>
                <w:rFonts w:ascii="Times New Roman" w:hAnsi="Times New Roman" w:cs="Times New Roman"/>
              </w:rPr>
              <w:t xml:space="preserve">, </w:t>
            </w:r>
            <w:r w:rsidRPr="00BE03E8">
              <w:rPr>
                <w:rStyle w:val="SubtleReference"/>
                <w:rFonts w:ascii="Times New Roman" w:hAnsi="Times New Roman" w:cs="Times New Roman"/>
              </w:rPr>
              <w:t>WEB DEVELOPMENT TEAM, DEKUT IT CLUB</w:t>
            </w:r>
          </w:p>
          <w:p w14:paraId="58BE16C6" w14:textId="77777777" w:rsidR="001E3120" w:rsidRPr="00BE03E8" w:rsidRDefault="00DF6E1F" w:rsidP="00BE03E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03E8">
              <w:rPr>
                <w:rFonts w:ascii="Times New Roman" w:hAnsi="Times New Roman" w:cs="Times New Roman"/>
              </w:rPr>
              <w:t>Led a team of five in developing a web-based application for university course management. Implemented front-end and back-end functionalities using HTML, CSS, JavaScript, and PHP. Successfully launched the application, improving course management efficiency by 20%.</w:t>
            </w:r>
          </w:p>
        </w:tc>
      </w:tr>
      <w:tr w:rsidR="00F61DF9" w:rsidRPr="00BE03E8" w14:paraId="50A521C9" w14:textId="77777777" w:rsidTr="00F61DF9">
        <w:tc>
          <w:tcPr>
            <w:tcW w:w="9355" w:type="dxa"/>
            <w:tcMar>
              <w:top w:w="216" w:type="dxa"/>
            </w:tcMar>
          </w:tcPr>
          <w:p w14:paraId="37C3A3A2" w14:textId="77777777" w:rsidR="00F61DF9" w:rsidRPr="00BE03E8" w:rsidRDefault="00DF6E1F" w:rsidP="00BE03E8">
            <w:pPr>
              <w:pStyle w:val="Heading3"/>
              <w:spacing w:line="360" w:lineRule="auto"/>
              <w:contextualSpacing w:val="0"/>
              <w:outlineLvl w:val="2"/>
              <w:rPr>
                <w:rFonts w:ascii="Times New Roman" w:hAnsi="Times New Roman" w:cs="Times New Roman"/>
              </w:rPr>
            </w:pPr>
            <w:r w:rsidRPr="00BE03E8">
              <w:rPr>
                <w:rFonts w:ascii="Times New Roman" w:hAnsi="Times New Roman" w:cs="Times New Roman"/>
              </w:rPr>
              <w:t>DECEMBER 2022</w:t>
            </w:r>
          </w:p>
          <w:p w14:paraId="67695E95" w14:textId="77777777" w:rsidR="00F61DF9" w:rsidRPr="00BE03E8" w:rsidRDefault="00DF6E1F" w:rsidP="00BE03E8">
            <w:pPr>
              <w:pStyle w:val="Heading2"/>
              <w:spacing w:line="360" w:lineRule="auto"/>
              <w:contextualSpacing w:val="0"/>
              <w:outlineLvl w:val="1"/>
              <w:rPr>
                <w:rFonts w:ascii="Times New Roman" w:hAnsi="Times New Roman" w:cs="Times New Roman"/>
              </w:rPr>
            </w:pPr>
            <w:r w:rsidRPr="00BE03E8">
              <w:rPr>
                <w:rFonts w:ascii="Times New Roman" w:hAnsi="Times New Roman" w:cs="Times New Roman"/>
              </w:rPr>
              <w:t>WATER MANAGEMENT</w:t>
            </w:r>
            <w:r w:rsidR="00F61DF9" w:rsidRPr="00BE03E8">
              <w:rPr>
                <w:rFonts w:ascii="Times New Roman" w:hAnsi="Times New Roman" w:cs="Times New Roman"/>
              </w:rPr>
              <w:t xml:space="preserve">, </w:t>
            </w:r>
            <w:r w:rsidRPr="00BE03E8">
              <w:rPr>
                <w:rStyle w:val="SubtleReference"/>
                <w:rFonts w:ascii="Times New Roman" w:hAnsi="Times New Roman" w:cs="Times New Roman"/>
              </w:rPr>
              <w:t xml:space="preserve">KENYA DAILY LIMITED </w:t>
            </w:r>
          </w:p>
          <w:p w14:paraId="505E6713" w14:textId="77777777" w:rsidR="00F61DF9" w:rsidRPr="00BE03E8" w:rsidRDefault="00DF6E1F" w:rsidP="00BE03E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03E8">
              <w:rPr>
                <w:rFonts w:ascii="Times New Roman" w:hAnsi="Times New Roman" w:cs="Times New Roman"/>
              </w:rPr>
              <w:t>Developed a water management model that shows the level of water, the purity of water and advice based on that information</w:t>
            </w:r>
          </w:p>
        </w:tc>
      </w:tr>
    </w:tbl>
    <w:sdt>
      <w:sdtPr>
        <w:rPr>
          <w:rFonts w:ascii="Times New Roman" w:hAnsi="Times New Roman" w:cs="Times New Roman"/>
        </w:rPr>
        <w:alias w:val="Education:"/>
        <w:tag w:val="Education:"/>
        <w:id w:val="-1908763273"/>
        <w:placeholder>
          <w:docPart w:val="26A6B34840A14C6391D3EEBBFB9940A0"/>
        </w:placeholder>
        <w:temporary/>
        <w:showingPlcHdr/>
        <w15:appearance w15:val="hidden"/>
      </w:sdtPr>
      <w:sdtEndPr/>
      <w:sdtContent>
        <w:p w14:paraId="6A0E0CB6" w14:textId="77777777" w:rsidR="00DA59AA" w:rsidRPr="00BE03E8" w:rsidRDefault="00DA59AA" w:rsidP="00BE03E8">
          <w:pPr>
            <w:pStyle w:val="Heading1"/>
            <w:spacing w:line="360" w:lineRule="auto"/>
            <w:rPr>
              <w:rFonts w:ascii="Times New Roman" w:hAnsi="Times New Roman" w:cs="Times New Roman"/>
            </w:rPr>
          </w:pPr>
          <w:r w:rsidRPr="00BE03E8">
            <w:rPr>
              <w:rFonts w:ascii="Times New Roman" w:hAnsi="Times New Roman" w:cs="Times New Roman"/>
            </w:rPr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BE03E8" w14:paraId="0633D825" w14:textId="77777777" w:rsidTr="00D66A52">
        <w:tc>
          <w:tcPr>
            <w:tcW w:w="9355" w:type="dxa"/>
          </w:tcPr>
          <w:p w14:paraId="380A8326" w14:textId="77777777" w:rsidR="001D0BF1" w:rsidRPr="00BE03E8" w:rsidRDefault="00DF6E1F" w:rsidP="00BE03E8">
            <w:pPr>
              <w:pStyle w:val="Heading3"/>
              <w:spacing w:line="360" w:lineRule="auto"/>
              <w:contextualSpacing w:val="0"/>
              <w:outlineLvl w:val="2"/>
              <w:rPr>
                <w:rFonts w:ascii="Times New Roman" w:hAnsi="Times New Roman" w:cs="Times New Roman"/>
              </w:rPr>
            </w:pPr>
            <w:r w:rsidRPr="00BE03E8">
              <w:rPr>
                <w:rFonts w:ascii="Times New Roman" w:hAnsi="Times New Roman" w:cs="Times New Roman"/>
              </w:rPr>
              <w:t>june</w:t>
            </w:r>
            <w:r w:rsidR="001D0BF1" w:rsidRPr="00BE03E8">
              <w:rPr>
                <w:rFonts w:ascii="Times New Roman" w:hAnsi="Times New Roman" w:cs="Times New Roman"/>
              </w:rPr>
              <w:t xml:space="preserve"> </w:t>
            </w:r>
            <w:r w:rsidRPr="00BE03E8">
              <w:rPr>
                <w:rFonts w:ascii="Times New Roman" w:hAnsi="Times New Roman" w:cs="Times New Roman"/>
              </w:rPr>
              <w:t>2024</w:t>
            </w:r>
          </w:p>
          <w:p w14:paraId="06562B44" w14:textId="77777777" w:rsidR="001D0BF1" w:rsidRPr="00BE03E8" w:rsidRDefault="00DF6E1F" w:rsidP="00BE03E8">
            <w:pPr>
              <w:pStyle w:val="Heading2"/>
              <w:spacing w:line="360" w:lineRule="auto"/>
              <w:contextualSpacing w:val="0"/>
              <w:outlineLvl w:val="1"/>
              <w:rPr>
                <w:rFonts w:ascii="Times New Roman" w:hAnsi="Times New Roman" w:cs="Times New Roman"/>
              </w:rPr>
            </w:pPr>
            <w:r w:rsidRPr="00BE03E8">
              <w:rPr>
                <w:rFonts w:ascii="Times New Roman" w:hAnsi="Times New Roman" w:cs="Times New Roman"/>
              </w:rPr>
              <w:t>Bachelor of Information Technology</w:t>
            </w:r>
            <w:r w:rsidR="001D0BF1" w:rsidRPr="00BE03E8">
              <w:rPr>
                <w:rFonts w:ascii="Times New Roman" w:hAnsi="Times New Roman" w:cs="Times New Roman"/>
              </w:rPr>
              <w:t xml:space="preserve">, </w:t>
            </w:r>
            <w:r w:rsidRPr="00BE03E8">
              <w:rPr>
                <w:rStyle w:val="SubtleReference"/>
                <w:rFonts w:ascii="Times New Roman" w:hAnsi="Times New Roman" w:cs="Times New Roman"/>
              </w:rPr>
              <w:t>Dedan Kimathi University of Technology (DeKUT)</w:t>
            </w:r>
          </w:p>
          <w:p w14:paraId="32C676BE" w14:textId="77777777" w:rsidR="00DF6E1F" w:rsidRPr="00BE03E8" w:rsidRDefault="00DF6E1F" w:rsidP="00BE03E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03E8">
              <w:rPr>
                <w:rFonts w:ascii="Times New Roman" w:hAnsi="Times New Roman" w:cs="Times New Roman"/>
              </w:rPr>
              <w:t>Coursework - Software Engineering, Network Security, Database Management, Web Development.</w:t>
            </w:r>
          </w:p>
          <w:p w14:paraId="02C622DB" w14:textId="77777777" w:rsidR="007538DC" w:rsidRPr="00BE03E8" w:rsidRDefault="00DF6E1F" w:rsidP="00BE03E8">
            <w:pPr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r w:rsidRPr="00BE03E8">
              <w:rPr>
                <w:rFonts w:ascii="Times New Roman" w:hAnsi="Times New Roman" w:cs="Times New Roman"/>
              </w:rPr>
              <w:t>Awards: Dean’s List, 2022 and 2023; Best Student Project, IT Department, 2023.</w:t>
            </w:r>
          </w:p>
        </w:tc>
      </w:tr>
      <w:tr w:rsidR="00F61DF9" w:rsidRPr="00BE03E8" w14:paraId="1BE52952" w14:textId="77777777" w:rsidTr="00F61DF9">
        <w:tc>
          <w:tcPr>
            <w:tcW w:w="9355" w:type="dxa"/>
            <w:tcMar>
              <w:top w:w="216" w:type="dxa"/>
            </w:tcMar>
          </w:tcPr>
          <w:p w14:paraId="0DF7B9D8" w14:textId="77777777" w:rsidR="00F61DF9" w:rsidRPr="00BE03E8" w:rsidRDefault="00DF6E1F" w:rsidP="00BE03E8">
            <w:pPr>
              <w:pStyle w:val="Heading3"/>
              <w:spacing w:line="360" w:lineRule="auto"/>
              <w:contextualSpacing w:val="0"/>
              <w:outlineLvl w:val="2"/>
              <w:rPr>
                <w:rFonts w:ascii="Times New Roman" w:hAnsi="Times New Roman" w:cs="Times New Roman"/>
              </w:rPr>
            </w:pPr>
            <w:r w:rsidRPr="00BE03E8">
              <w:rPr>
                <w:rFonts w:ascii="Times New Roman" w:hAnsi="Times New Roman" w:cs="Times New Roman"/>
              </w:rPr>
              <w:t>MARCH</w:t>
            </w:r>
            <w:r w:rsidR="00F61DF9" w:rsidRPr="00BE03E8">
              <w:rPr>
                <w:rFonts w:ascii="Times New Roman" w:hAnsi="Times New Roman" w:cs="Times New Roman"/>
              </w:rPr>
              <w:t xml:space="preserve"> </w:t>
            </w:r>
            <w:r w:rsidRPr="00BE03E8">
              <w:rPr>
                <w:rFonts w:ascii="Times New Roman" w:hAnsi="Times New Roman" w:cs="Times New Roman"/>
              </w:rPr>
              <w:t>2024</w:t>
            </w:r>
          </w:p>
          <w:p w14:paraId="73A158FD" w14:textId="77777777" w:rsidR="00F61DF9" w:rsidRPr="00BE03E8" w:rsidRDefault="00DF6E1F" w:rsidP="00BE03E8">
            <w:pPr>
              <w:pStyle w:val="Heading2"/>
              <w:spacing w:line="360" w:lineRule="auto"/>
              <w:contextualSpacing w:val="0"/>
              <w:outlineLvl w:val="1"/>
              <w:rPr>
                <w:rFonts w:ascii="Times New Roman" w:hAnsi="Times New Roman" w:cs="Times New Roman"/>
              </w:rPr>
            </w:pPr>
            <w:r w:rsidRPr="00BE03E8">
              <w:rPr>
                <w:rFonts w:ascii="Times New Roman" w:hAnsi="Times New Roman" w:cs="Times New Roman"/>
              </w:rPr>
              <w:lastRenderedPageBreak/>
              <w:t>Bachelor of Information Technology</w:t>
            </w:r>
            <w:r w:rsidR="00F61DF9" w:rsidRPr="00BE03E8">
              <w:rPr>
                <w:rFonts w:ascii="Times New Roman" w:hAnsi="Times New Roman" w:cs="Times New Roman"/>
              </w:rPr>
              <w:t xml:space="preserve">, </w:t>
            </w:r>
            <w:r w:rsidRPr="00BE03E8">
              <w:rPr>
                <w:rStyle w:val="SubtleReference"/>
                <w:rFonts w:ascii="Times New Roman" w:hAnsi="Times New Roman" w:cs="Times New Roman"/>
              </w:rPr>
              <w:t>Dedan Kimathi University of Technology (DeKUT)</w:t>
            </w:r>
          </w:p>
          <w:p w14:paraId="0FDFE872" w14:textId="35307BC5" w:rsidR="00DC740E" w:rsidRPr="00BE03E8" w:rsidRDefault="00DF6E1F" w:rsidP="00BE03E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E03E8">
              <w:rPr>
                <w:rFonts w:ascii="Times New Roman" w:hAnsi="Times New Roman" w:cs="Times New Roman"/>
              </w:rPr>
              <w:t xml:space="preserve">Certification in </w:t>
            </w:r>
            <w:r w:rsidR="00E23A9E" w:rsidRPr="00BE03E8">
              <w:rPr>
                <w:rFonts w:ascii="Times New Roman" w:hAnsi="Times New Roman" w:cs="Times New Roman"/>
              </w:rPr>
              <w:t xml:space="preserve">IOT fundamental’s Microsoft </w:t>
            </w:r>
          </w:p>
        </w:tc>
      </w:tr>
    </w:tbl>
    <w:sdt>
      <w:sdtPr>
        <w:rPr>
          <w:rFonts w:ascii="Times New Roman" w:hAnsi="Times New Roman" w:cs="Times New Roman"/>
        </w:rPr>
        <w:alias w:val="Skills:"/>
        <w:tag w:val="Skills:"/>
        <w:id w:val="-1392877668"/>
        <w:placeholder>
          <w:docPart w:val="D51A37E32DD94E718EDB3BE4EE3BB903"/>
        </w:placeholder>
        <w:temporary/>
        <w:showingPlcHdr/>
        <w15:appearance w15:val="hidden"/>
      </w:sdtPr>
      <w:sdtEndPr/>
      <w:sdtContent>
        <w:p w14:paraId="416EE257" w14:textId="77777777" w:rsidR="00486277" w:rsidRPr="00BE03E8" w:rsidRDefault="00486277" w:rsidP="00BE03E8">
          <w:pPr>
            <w:pStyle w:val="Heading1"/>
            <w:spacing w:line="360" w:lineRule="auto"/>
            <w:rPr>
              <w:rFonts w:ascii="Times New Roman" w:hAnsi="Times New Roman" w:cs="Times New Roman"/>
            </w:rPr>
          </w:pPr>
          <w:r w:rsidRPr="00BE03E8">
            <w:rPr>
              <w:rFonts w:ascii="Times New Roman" w:hAnsi="Times New Roman" w:cs="Times New Roman"/>
            </w:rPr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BE03E8" w14:paraId="5FE7211D" w14:textId="77777777" w:rsidTr="00CF1A49">
        <w:tc>
          <w:tcPr>
            <w:tcW w:w="4675" w:type="dxa"/>
          </w:tcPr>
          <w:p w14:paraId="1F834E72" w14:textId="10F743AD" w:rsidR="00BD0850" w:rsidRDefault="00BD0850" w:rsidP="00BE03E8">
            <w:pPr>
              <w:pStyle w:val="ListBullet"/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Linux/Unix Administration: </w:t>
            </w:r>
            <w:r w:rsidRPr="00BD0850">
              <w:rPr>
                <w:rFonts w:ascii="Times New Roman" w:hAnsi="Times New Roman" w:cs="Times New Roman"/>
              </w:rPr>
              <w:t>Ubuntu, CentOS, Debian, Red Hat Enterprise Linux (RHEL)</w:t>
            </w:r>
          </w:p>
          <w:p w14:paraId="78EBF4EC" w14:textId="530583DC" w:rsidR="00BD0850" w:rsidRDefault="00BD0850" w:rsidP="00BE03E8">
            <w:pPr>
              <w:pStyle w:val="ListBullet"/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Containerization: </w:t>
            </w:r>
            <w:r w:rsidRPr="00BD0850">
              <w:rPr>
                <w:rFonts w:ascii="Times New Roman" w:hAnsi="Times New Roman" w:cs="Times New Roman"/>
              </w:rPr>
              <w:t>Docker, Kubernetes, Docker Swarm, OpenShift</w:t>
            </w:r>
          </w:p>
          <w:p w14:paraId="15A06B63" w14:textId="52594891" w:rsidR="00BD0850" w:rsidRDefault="00BD0850" w:rsidP="00BE03E8">
            <w:pPr>
              <w:pStyle w:val="ListBullet"/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DevOps: </w:t>
            </w:r>
            <w:r w:rsidRPr="00BD0850">
              <w:rPr>
                <w:rFonts w:ascii="Times New Roman" w:hAnsi="Times New Roman" w:cs="Times New Roman"/>
              </w:rPr>
              <w:t xml:space="preserve">Jenkins, GitLab CI/CD, Travis CI, </w:t>
            </w:r>
            <w:proofErr w:type="spellStart"/>
            <w:r w:rsidRPr="00BD0850">
              <w:rPr>
                <w:rFonts w:ascii="Times New Roman" w:hAnsi="Times New Roman" w:cs="Times New Roman"/>
              </w:rPr>
              <w:t>CircleCI</w:t>
            </w:r>
            <w:proofErr w:type="spellEnd"/>
          </w:p>
          <w:p w14:paraId="4641B459" w14:textId="715BD71A" w:rsidR="00BD0850" w:rsidRDefault="00BD0850" w:rsidP="00BE03E8">
            <w:pPr>
              <w:pStyle w:val="ListBullet"/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Virtualization: </w:t>
            </w:r>
            <w:r w:rsidRPr="00BD0850">
              <w:rPr>
                <w:rFonts w:ascii="Times New Roman" w:hAnsi="Times New Roman" w:cs="Times New Roman"/>
              </w:rPr>
              <w:t>VMware vSphere, VirtualBox, KVM (Kernel-based Virtual Machine)</w:t>
            </w:r>
          </w:p>
          <w:p w14:paraId="55EDFC3F" w14:textId="7DAAE0E9" w:rsidR="001E3120" w:rsidRPr="00BE03E8" w:rsidRDefault="00E23A9E" w:rsidP="00BE03E8">
            <w:pPr>
              <w:pStyle w:val="ListBullet"/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r w:rsidRPr="00BE03E8">
              <w:rPr>
                <w:rFonts w:ascii="Times New Roman" w:hAnsi="Times New Roman" w:cs="Times New Roman"/>
              </w:rPr>
              <w:t>Programming Languages: Java, Python, C++</w:t>
            </w:r>
          </w:p>
          <w:p w14:paraId="25F2D228" w14:textId="77777777" w:rsidR="001F4E6D" w:rsidRPr="00BE03E8" w:rsidRDefault="00E23A9E" w:rsidP="00BE03E8">
            <w:pPr>
              <w:pStyle w:val="ListBullet"/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r w:rsidRPr="00BE03E8">
              <w:rPr>
                <w:rFonts w:ascii="Times New Roman" w:hAnsi="Times New Roman" w:cs="Times New Roman"/>
              </w:rPr>
              <w:t>Web Technologies: HTML, CSS, JavaScript, PHP</w:t>
            </w:r>
          </w:p>
        </w:tc>
        <w:tc>
          <w:tcPr>
            <w:tcW w:w="4675" w:type="dxa"/>
            <w:tcMar>
              <w:left w:w="360" w:type="dxa"/>
            </w:tcMar>
          </w:tcPr>
          <w:p w14:paraId="6F751721" w14:textId="77777777" w:rsidR="003A0632" w:rsidRPr="00BE03E8" w:rsidRDefault="00E23A9E" w:rsidP="00BE03E8">
            <w:pPr>
              <w:pStyle w:val="ListBullet"/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r w:rsidRPr="00BE03E8">
              <w:rPr>
                <w:rFonts w:ascii="Times New Roman" w:hAnsi="Times New Roman" w:cs="Times New Roman"/>
              </w:rPr>
              <w:t>Database Management: MySQL, PostgreSQL</w:t>
            </w:r>
          </w:p>
          <w:p w14:paraId="35CBA0DD" w14:textId="269006BD" w:rsidR="00BD0850" w:rsidRPr="00BD0850" w:rsidRDefault="00E23A9E" w:rsidP="00BD0850">
            <w:pPr>
              <w:pStyle w:val="ListBullet"/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r w:rsidRPr="00BE03E8">
              <w:rPr>
                <w:rFonts w:ascii="Times New Roman" w:hAnsi="Times New Roman" w:cs="Times New Roman"/>
              </w:rPr>
              <w:t>Networking: Cisco Certified Network Associate (CCNA), Network Troubleshooting</w:t>
            </w:r>
          </w:p>
        </w:tc>
      </w:tr>
    </w:tbl>
    <w:sdt>
      <w:sdtPr>
        <w:rPr>
          <w:rFonts w:ascii="Times New Roman" w:hAnsi="Times New Roman" w:cs="Times New Roman"/>
        </w:rPr>
        <w:alias w:val="Activities:"/>
        <w:tag w:val="Activities:"/>
        <w:id w:val="1223332893"/>
        <w:placeholder>
          <w:docPart w:val="DC6EFC30ED814F728A613CA675AFC411"/>
        </w:placeholder>
        <w:temporary/>
        <w:showingPlcHdr/>
        <w15:appearance w15:val="hidden"/>
      </w:sdtPr>
      <w:sdtEndPr/>
      <w:sdtContent>
        <w:p w14:paraId="40EE45C7" w14:textId="77777777" w:rsidR="00AD782D" w:rsidRPr="00BE03E8" w:rsidRDefault="0062312F" w:rsidP="00BE03E8">
          <w:pPr>
            <w:pStyle w:val="Heading1"/>
            <w:spacing w:line="360" w:lineRule="auto"/>
            <w:rPr>
              <w:rFonts w:ascii="Times New Roman" w:hAnsi="Times New Roman" w:cs="Times New Roman"/>
            </w:rPr>
          </w:pPr>
          <w:r w:rsidRPr="00BE03E8">
            <w:rPr>
              <w:rFonts w:ascii="Times New Roman" w:hAnsi="Times New Roman" w:cs="Times New Roman"/>
            </w:rPr>
            <w:t>Activities</w:t>
          </w:r>
        </w:p>
      </w:sdtContent>
    </w:sdt>
    <w:p w14:paraId="0FF7C0E2" w14:textId="77777777" w:rsidR="00E23A9E" w:rsidRPr="00BE03E8" w:rsidRDefault="00E23A9E" w:rsidP="00BE03E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BE03E8">
        <w:rPr>
          <w:rFonts w:ascii="Times New Roman" w:hAnsi="Times New Roman" w:cs="Times New Roman"/>
          <w:b/>
          <w:bCs/>
        </w:rPr>
        <w:t xml:space="preserve">Member, </w:t>
      </w:r>
      <w:proofErr w:type="spellStart"/>
      <w:r w:rsidRPr="00BE03E8">
        <w:rPr>
          <w:rFonts w:ascii="Times New Roman" w:hAnsi="Times New Roman" w:cs="Times New Roman"/>
          <w:b/>
          <w:bCs/>
        </w:rPr>
        <w:t>DeKUT</w:t>
      </w:r>
      <w:proofErr w:type="spellEnd"/>
      <w:r w:rsidRPr="00BE03E8">
        <w:rPr>
          <w:rFonts w:ascii="Times New Roman" w:hAnsi="Times New Roman" w:cs="Times New Roman"/>
          <w:b/>
          <w:bCs/>
        </w:rPr>
        <w:t xml:space="preserve"> Cybersecurity Club:</w:t>
      </w:r>
    </w:p>
    <w:p w14:paraId="2EAF4C8F" w14:textId="77777777" w:rsidR="00E23A9E" w:rsidRPr="00BE03E8" w:rsidRDefault="00E23A9E" w:rsidP="00BE03E8">
      <w:pPr>
        <w:pStyle w:val="ListParagraph"/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r w:rsidRPr="00BE03E8">
        <w:rPr>
          <w:rFonts w:ascii="Times New Roman" w:hAnsi="Times New Roman" w:cs="Times New Roman"/>
        </w:rPr>
        <w:t>Participated in workshops and competitions, enhancing my knowledge in cybersecurity.</w:t>
      </w:r>
    </w:p>
    <w:p w14:paraId="1618D51B" w14:textId="77777777" w:rsidR="00E23A9E" w:rsidRPr="00BE03E8" w:rsidRDefault="00E23A9E" w:rsidP="00BE03E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BE03E8">
        <w:rPr>
          <w:rFonts w:ascii="Times New Roman" w:hAnsi="Times New Roman" w:cs="Times New Roman"/>
          <w:b/>
          <w:bCs/>
        </w:rPr>
        <w:t>Volunteer, Nairobi Tech Community:</w:t>
      </w:r>
    </w:p>
    <w:p w14:paraId="51B42767" w14:textId="77777777" w:rsidR="00E23A9E" w:rsidRPr="00BE03E8" w:rsidRDefault="00E23A9E" w:rsidP="00BE03E8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r w:rsidRPr="00BE03E8">
        <w:rPr>
          <w:rFonts w:ascii="Times New Roman" w:hAnsi="Times New Roman" w:cs="Times New Roman"/>
        </w:rPr>
        <w:t>Organized and conducted coding bootcamps for high school students, promoting IT literacy.</w:t>
      </w:r>
    </w:p>
    <w:p w14:paraId="075875E9" w14:textId="77777777" w:rsidR="00E23A9E" w:rsidRPr="00BE03E8" w:rsidRDefault="00E23A9E" w:rsidP="00BE03E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BE03E8">
        <w:rPr>
          <w:rFonts w:ascii="Times New Roman" w:hAnsi="Times New Roman" w:cs="Times New Roman"/>
          <w:b/>
          <w:bCs/>
        </w:rPr>
        <w:t>Participant, Annual Hackathon Competition:</w:t>
      </w:r>
    </w:p>
    <w:p w14:paraId="67B016CD" w14:textId="77777777" w:rsidR="00E23A9E" w:rsidRPr="00BE03E8" w:rsidRDefault="00E23A9E" w:rsidP="00BE03E8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r w:rsidRPr="00BE03E8">
        <w:rPr>
          <w:rFonts w:ascii="Times New Roman" w:hAnsi="Times New Roman" w:cs="Times New Roman"/>
        </w:rPr>
        <w:t>Worked on team projects to develop innovative solutions for real-world problems.</w:t>
      </w:r>
    </w:p>
    <w:p w14:paraId="6967A849" w14:textId="77777777" w:rsidR="00E23A9E" w:rsidRPr="00BE03E8" w:rsidRDefault="00E23A9E" w:rsidP="00BE03E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BE03E8">
        <w:rPr>
          <w:rFonts w:ascii="Times New Roman" w:hAnsi="Times New Roman" w:cs="Times New Roman"/>
          <w:b/>
          <w:bCs/>
        </w:rPr>
        <w:t>Certifications:</w:t>
      </w:r>
    </w:p>
    <w:p w14:paraId="48AFF55A" w14:textId="77777777" w:rsidR="00E23A9E" w:rsidRPr="00BE03E8" w:rsidRDefault="00E23A9E" w:rsidP="00BE03E8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r w:rsidRPr="00BE03E8">
        <w:rPr>
          <w:rFonts w:ascii="Times New Roman" w:hAnsi="Times New Roman" w:cs="Times New Roman"/>
        </w:rPr>
        <w:t>Cisco Certified Network Associate (CCNA)</w:t>
      </w:r>
    </w:p>
    <w:p w14:paraId="216448B3" w14:textId="77777777" w:rsidR="00E23A9E" w:rsidRPr="00BE03E8" w:rsidRDefault="00E23A9E" w:rsidP="00BE03E8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r w:rsidRPr="00BE03E8">
        <w:rPr>
          <w:rFonts w:ascii="Times New Roman" w:hAnsi="Times New Roman" w:cs="Times New Roman"/>
        </w:rPr>
        <w:t>Certified Ethical Hacker (CEH)</w:t>
      </w:r>
    </w:p>
    <w:p w14:paraId="1F45CE0D" w14:textId="77777777" w:rsidR="00E23A9E" w:rsidRPr="00BE03E8" w:rsidRDefault="00E23A9E" w:rsidP="00BE03E8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r w:rsidRPr="00BE03E8">
        <w:rPr>
          <w:rFonts w:ascii="Times New Roman" w:hAnsi="Times New Roman" w:cs="Times New Roman"/>
        </w:rPr>
        <w:t>ITIL Foundation Certificate in IT Service Management</w:t>
      </w:r>
    </w:p>
    <w:p w14:paraId="53FE8617" w14:textId="77777777" w:rsidR="00E23A9E" w:rsidRPr="00BE03E8" w:rsidRDefault="00E23A9E" w:rsidP="00BE03E8">
      <w:pPr>
        <w:pStyle w:val="ListParagraph"/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BE03E8">
        <w:rPr>
          <w:rFonts w:ascii="Times New Roman" w:hAnsi="Times New Roman" w:cs="Times New Roman"/>
          <w:b/>
          <w:bCs/>
        </w:rPr>
        <w:t>Languages:</w:t>
      </w:r>
    </w:p>
    <w:p w14:paraId="666AF120" w14:textId="77777777" w:rsidR="00E23A9E" w:rsidRPr="00BE03E8" w:rsidRDefault="00E23A9E" w:rsidP="00BE03E8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r w:rsidRPr="00BE03E8">
        <w:rPr>
          <w:rFonts w:ascii="Times New Roman" w:hAnsi="Times New Roman" w:cs="Times New Roman"/>
        </w:rPr>
        <w:t>English: Fluent</w:t>
      </w:r>
    </w:p>
    <w:p w14:paraId="2FB1517C" w14:textId="6F9A24A5" w:rsidR="00E23A9E" w:rsidRPr="00BE03E8" w:rsidRDefault="00E23A9E" w:rsidP="00BE03E8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r w:rsidRPr="00BE03E8">
        <w:rPr>
          <w:rFonts w:ascii="Times New Roman" w:hAnsi="Times New Roman" w:cs="Times New Roman"/>
        </w:rPr>
        <w:t>Ki</w:t>
      </w:r>
      <w:r w:rsidR="00920EC2">
        <w:rPr>
          <w:rFonts w:ascii="Times New Roman" w:hAnsi="Times New Roman" w:cs="Times New Roman"/>
        </w:rPr>
        <w:t>s</w:t>
      </w:r>
      <w:r w:rsidRPr="00BE03E8">
        <w:rPr>
          <w:rFonts w:ascii="Times New Roman" w:hAnsi="Times New Roman" w:cs="Times New Roman"/>
        </w:rPr>
        <w:t>wahili: Fluent</w:t>
      </w:r>
    </w:p>
    <w:p w14:paraId="69DF460A" w14:textId="0CE99D9C" w:rsidR="00B51D1B" w:rsidRPr="00DC740E" w:rsidRDefault="00E23A9E" w:rsidP="00BE03E8">
      <w:pPr>
        <w:numPr>
          <w:ilvl w:val="1"/>
          <w:numId w:val="22"/>
        </w:numPr>
        <w:spacing w:line="360" w:lineRule="auto"/>
        <w:rPr>
          <w:rFonts w:ascii="Times New Roman" w:hAnsi="Times New Roman" w:cs="Times New Roman"/>
        </w:rPr>
      </w:pPr>
      <w:r w:rsidRPr="00BE03E8">
        <w:rPr>
          <w:rFonts w:ascii="Times New Roman" w:hAnsi="Times New Roman" w:cs="Times New Roman"/>
        </w:rPr>
        <w:t>K</w:t>
      </w:r>
      <w:r w:rsidR="00920EC2">
        <w:rPr>
          <w:rFonts w:ascii="Times New Roman" w:hAnsi="Times New Roman" w:cs="Times New Roman"/>
        </w:rPr>
        <w:t>alenjin</w:t>
      </w:r>
      <w:r w:rsidRPr="00BE03E8">
        <w:rPr>
          <w:rFonts w:ascii="Times New Roman" w:hAnsi="Times New Roman" w:cs="Times New Roman"/>
        </w:rPr>
        <w:t>: Proficient</w:t>
      </w:r>
    </w:p>
    <w:sectPr w:rsidR="00B51D1B" w:rsidRPr="00DC740E" w:rsidSect="005A1B10">
      <w:footerReference w:type="default" r:id="rId10"/>
      <w:headerReference w:type="first" r:id="rId11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30A48" w14:textId="77777777" w:rsidR="00BE414F" w:rsidRDefault="00BE414F" w:rsidP="0068194B">
      <w:r>
        <w:separator/>
      </w:r>
    </w:p>
    <w:p w14:paraId="270E4CAA" w14:textId="77777777" w:rsidR="00BE414F" w:rsidRDefault="00BE414F"/>
    <w:p w14:paraId="6A9FEDCC" w14:textId="77777777" w:rsidR="00BE414F" w:rsidRDefault="00BE414F"/>
  </w:endnote>
  <w:endnote w:type="continuationSeparator" w:id="0">
    <w:p w14:paraId="0AD8B3A1" w14:textId="77777777" w:rsidR="00BE414F" w:rsidRDefault="00BE414F" w:rsidP="0068194B">
      <w:r>
        <w:continuationSeparator/>
      </w:r>
    </w:p>
    <w:p w14:paraId="366FECB9" w14:textId="77777777" w:rsidR="00BE414F" w:rsidRDefault="00BE414F"/>
    <w:p w14:paraId="7ED948C0" w14:textId="77777777" w:rsidR="00BE414F" w:rsidRDefault="00BE41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CE6FE4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39925" w14:textId="77777777" w:rsidR="00BE414F" w:rsidRDefault="00BE414F" w:rsidP="0068194B">
      <w:r>
        <w:separator/>
      </w:r>
    </w:p>
    <w:p w14:paraId="0106DFD6" w14:textId="77777777" w:rsidR="00BE414F" w:rsidRDefault="00BE414F"/>
    <w:p w14:paraId="7FC5BB7A" w14:textId="77777777" w:rsidR="00BE414F" w:rsidRDefault="00BE414F"/>
  </w:footnote>
  <w:footnote w:type="continuationSeparator" w:id="0">
    <w:p w14:paraId="6BF5D2F7" w14:textId="77777777" w:rsidR="00BE414F" w:rsidRDefault="00BE414F" w:rsidP="0068194B">
      <w:r>
        <w:continuationSeparator/>
      </w:r>
    </w:p>
    <w:p w14:paraId="50AB4E4F" w14:textId="77777777" w:rsidR="00BE414F" w:rsidRDefault="00BE414F"/>
    <w:p w14:paraId="56E7FAD9" w14:textId="77777777" w:rsidR="00BE414F" w:rsidRDefault="00BE414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5218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5C1DF68" wp14:editId="39A46F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A352648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8ACC553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0E6259B"/>
    <w:multiLevelType w:val="multilevel"/>
    <w:tmpl w:val="CAA83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7C2B42"/>
    <w:multiLevelType w:val="hybridMultilevel"/>
    <w:tmpl w:val="63004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4F598E"/>
    <w:multiLevelType w:val="multilevel"/>
    <w:tmpl w:val="DDB29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E33CF2"/>
    <w:multiLevelType w:val="multilevel"/>
    <w:tmpl w:val="A730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1E462696"/>
    <w:multiLevelType w:val="multilevel"/>
    <w:tmpl w:val="C3E0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6243E79"/>
    <w:multiLevelType w:val="hybridMultilevel"/>
    <w:tmpl w:val="C0D2D646"/>
    <w:lvl w:ilvl="0" w:tplc="06C63A78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  <w:color w:val="1D824C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5DC0E9A"/>
    <w:multiLevelType w:val="multilevel"/>
    <w:tmpl w:val="C3E0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765B53"/>
    <w:multiLevelType w:val="hybridMultilevel"/>
    <w:tmpl w:val="46EE7FE6"/>
    <w:lvl w:ilvl="0" w:tplc="06C63A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  <w:lvl w:ilvl="1" w:tplc="06C63A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D824C" w:themeColor="accent1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C8C6D27"/>
    <w:multiLevelType w:val="multilevel"/>
    <w:tmpl w:val="A5A2C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4"/>
  </w:num>
  <w:num w:numId="6">
    <w:abstractNumId w:val="3"/>
  </w:num>
  <w:num w:numId="7">
    <w:abstractNumId w:val="16"/>
  </w:num>
  <w:num w:numId="8">
    <w:abstractNumId w:val="2"/>
  </w:num>
  <w:num w:numId="9">
    <w:abstractNumId w:val="18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  <w:num w:numId="15">
    <w:abstractNumId w:val="10"/>
  </w:num>
  <w:num w:numId="16">
    <w:abstractNumId w:val="19"/>
  </w:num>
  <w:num w:numId="17">
    <w:abstractNumId w:val="12"/>
  </w:num>
  <w:num w:numId="18">
    <w:abstractNumId w:val="21"/>
  </w:num>
  <w:num w:numId="19">
    <w:abstractNumId w:val="13"/>
  </w:num>
  <w:num w:numId="20">
    <w:abstractNumId w:val="17"/>
  </w:num>
  <w:num w:numId="21">
    <w:abstractNumId w:val="15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2A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62AA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696D"/>
    <w:rsid w:val="00757803"/>
    <w:rsid w:val="00771B03"/>
    <w:rsid w:val="00774995"/>
    <w:rsid w:val="0079206B"/>
    <w:rsid w:val="00796076"/>
    <w:rsid w:val="007C0566"/>
    <w:rsid w:val="007C603F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0EC2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0850"/>
    <w:rsid w:val="00BD431F"/>
    <w:rsid w:val="00BE03E8"/>
    <w:rsid w:val="00BE414F"/>
    <w:rsid w:val="00BE423E"/>
    <w:rsid w:val="00BF61AC"/>
    <w:rsid w:val="00BF7C68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357C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C740E"/>
    <w:rsid w:val="00DE0FAA"/>
    <w:rsid w:val="00DE136D"/>
    <w:rsid w:val="00DE6534"/>
    <w:rsid w:val="00DF4D6C"/>
    <w:rsid w:val="00DF6E1F"/>
    <w:rsid w:val="00E01923"/>
    <w:rsid w:val="00E14498"/>
    <w:rsid w:val="00E2397A"/>
    <w:rsid w:val="00E23A9E"/>
    <w:rsid w:val="00E254DB"/>
    <w:rsid w:val="00E300FC"/>
    <w:rsid w:val="00E362DB"/>
    <w:rsid w:val="00E5632B"/>
    <w:rsid w:val="00E70240"/>
    <w:rsid w:val="00E71E6B"/>
    <w:rsid w:val="00E8001C"/>
    <w:rsid w:val="00E81CC5"/>
    <w:rsid w:val="00E85A87"/>
    <w:rsid w:val="00E85B4A"/>
    <w:rsid w:val="00E9528E"/>
    <w:rsid w:val="00EA5099"/>
    <w:rsid w:val="00EA731A"/>
    <w:rsid w:val="00EC1351"/>
    <w:rsid w:val="00EC4CBF"/>
    <w:rsid w:val="00ED4EF6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BE7BE"/>
  <w15:chartTrackingRefBased/>
  <w15:docId w15:val="{0AD40CE5-6F02-4352-8AE7-6E1EF92C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4F6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gedion-kiprotich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gedionkiprotich@hot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x.com/codecraftspro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uru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499D689BDF4FC7846BEACE1A36A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154A7-5572-4BFB-8A4E-331178102B0E}"/>
      </w:docPartPr>
      <w:docPartBody>
        <w:p w:rsidR="0084095B" w:rsidRDefault="00D32CBE">
          <w:pPr>
            <w:pStyle w:val="38499D689BDF4FC7846BEACE1A36A3C3"/>
          </w:pPr>
          <w:r w:rsidRPr="00CF1A49">
            <w:t>·</w:t>
          </w:r>
        </w:p>
      </w:docPartBody>
    </w:docPart>
    <w:docPart>
      <w:docPartPr>
        <w:name w:val="663DAE84983E4286B1882A7AEA750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6DE90-0B91-4D9F-802F-6F9E67119880}"/>
      </w:docPartPr>
      <w:docPartBody>
        <w:p w:rsidR="0084095B" w:rsidRDefault="00D32CBE">
          <w:pPr>
            <w:pStyle w:val="663DAE84983E4286B1882A7AEA750678"/>
          </w:pPr>
          <w:r w:rsidRPr="00CF1A49">
            <w:t>·</w:t>
          </w:r>
        </w:p>
      </w:docPartBody>
    </w:docPart>
    <w:docPart>
      <w:docPartPr>
        <w:name w:val="3F6A2AF8A7DD4F52B4C0BF84BE44B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0FC56-8CE2-48FC-858E-7F48A64EE6C3}"/>
      </w:docPartPr>
      <w:docPartBody>
        <w:p w:rsidR="0084095B" w:rsidRDefault="00D32CBE">
          <w:pPr>
            <w:pStyle w:val="3F6A2AF8A7DD4F52B4C0BF84BE44B70E"/>
          </w:pPr>
          <w:r w:rsidRPr="00CF1A49">
            <w:t>·</w:t>
          </w:r>
        </w:p>
      </w:docPartBody>
    </w:docPart>
    <w:docPart>
      <w:docPartPr>
        <w:name w:val="51BD429BADD1411DB88F68BBDD8CB2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5C4219-0EF1-442F-820B-42E88A43E0F6}"/>
      </w:docPartPr>
      <w:docPartBody>
        <w:p w:rsidR="0084095B" w:rsidRDefault="00D32CBE">
          <w:pPr>
            <w:pStyle w:val="51BD429BADD1411DB88F68BBDD8CB2CC"/>
          </w:pPr>
          <w:r w:rsidRPr="00CF1A49">
            <w:t>Experience</w:t>
          </w:r>
        </w:p>
      </w:docPartBody>
    </w:docPart>
    <w:docPart>
      <w:docPartPr>
        <w:name w:val="26A6B34840A14C6391D3EEBBFB994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8F79BE-769D-4BF4-8EA0-56680C7DB0D0}"/>
      </w:docPartPr>
      <w:docPartBody>
        <w:p w:rsidR="0084095B" w:rsidRDefault="00D32CBE">
          <w:pPr>
            <w:pStyle w:val="26A6B34840A14C6391D3EEBBFB9940A0"/>
          </w:pPr>
          <w:r w:rsidRPr="00CF1A49">
            <w:t>Education</w:t>
          </w:r>
        </w:p>
      </w:docPartBody>
    </w:docPart>
    <w:docPart>
      <w:docPartPr>
        <w:name w:val="D51A37E32DD94E718EDB3BE4EE3BB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61920-9656-46CD-8A2E-8C7B1AC7ED16}"/>
      </w:docPartPr>
      <w:docPartBody>
        <w:p w:rsidR="0084095B" w:rsidRDefault="00D32CBE">
          <w:pPr>
            <w:pStyle w:val="D51A37E32DD94E718EDB3BE4EE3BB903"/>
          </w:pPr>
          <w:r w:rsidRPr="00CF1A49">
            <w:t>Skills</w:t>
          </w:r>
        </w:p>
      </w:docPartBody>
    </w:docPart>
    <w:docPart>
      <w:docPartPr>
        <w:name w:val="DC6EFC30ED814F728A613CA675AFC4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1B88-AFA1-46DE-9142-4269C3E2F6D0}"/>
      </w:docPartPr>
      <w:docPartBody>
        <w:p w:rsidR="0084095B" w:rsidRDefault="00D32CBE">
          <w:pPr>
            <w:pStyle w:val="DC6EFC30ED814F728A613CA675AFC411"/>
          </w:pPr>
          <w:r w:rsidRPr="00CF1A49">
            <w:t>Activities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CBE"/>
    <w:rsid w:val="0027774A"/>
    <w:rsid w:val="0084095B"/>
    <w:rsid w:val="00B87F31"/>
    <w:rsid w:val="00C764A7"/>
    <w:rsid w:val="00D3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38499D689BDF4FC7846BEACE1A36A3C3">
    <w:name w:val="38499D689BDF4FC7846BEACE1A36A3C3"/>
  </w:style>
  <w:style w:type="paragraph" w:customStyle="1" w:styleId="663DAE84983E4286B1882A7AEA750678">
    <w:name w:val="663DAE84983E4286B1882A7AEA750678"/>
  </w:style>
  <w:style w:type="paragraph" w:customStyle="1" w:styleId="3F6A2AF8A7DD4F52B4C0BF84BE44B70E">
    <w:name w:val="3F6A2AF8A7DD4F52B4C0BF84BE44B70E"/>
  </w:style>
  <w:style w:type="paragraph" w:customStyle="1" w:styleId="51BD429BADD1411DB88F68BBDD8CB2CC">
    <w:name w:val="51BD429BADD1411DB88F68BBDD8CB2C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26A6B34840A14C6391D3EEBBFB9940A0">
    <w:name w:val="26A6B34840A14C6391D3EEBBFB9940A0"/>
  </w:style>
  <w:style w:type="paragraph" w:customStyle="1" w:styleId="D51A37E32DD94E718EDB3BE4EE3BB903">
    <w:name w:val="D51A37E32DD94E718EDB3BE4EE3BB903"/>
  </w:style>
  <w:style w:type="paragraph" w:customStyle="1" w:styleId="DC6EFC30ED814F728A613CA675AFC411">
    <w:name w:val="DC6EFC30ED814F728A613CA675AFC4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wanyoike</dc:creator>
  <cp:keywords/>
  <dc:description/>
  <cp:lastModifiedBy>Gedion Kiprotich</cp:lastModifiedBy>
  <cp:revision>2</cp:revision>
  <dcterms:created xsi:type="dcterms:W3CDTF">2024-08-08T11:22:00Z</dcterms:created>
  <dcterms:modified xsi:type="dcterms:W3CDTF">2024-08-08T11:22:00Z</dcterms:modified>
  <cp:category/>
</cp:coreProperties>
</file>